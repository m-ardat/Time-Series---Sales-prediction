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65438" w14:textId="77777777" w:rsidR="009768FF" w:rsidRDefault="009768FF" w:rsidP="009768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89CCC0" w14:textId="77777777" w:rsidR="009768FF" w:rsidRDefault="009768FF" w:rsidP="009768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0A483" w14:textId="77777777" w:rsidR="009768FF" w:rsidRPr="00D04A1F" w:rsidRDefault="009768FF" w:rsidP="00E631FE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A1F">
        <w:rPr>
          <w:rFonts w:ascii="Times New Roman" w:hAnsi="Times New Roman" w:cs="Times New Roman"/>
          <w:b/>
          <w:smallCaps/>
          <w:sz w:val="28"/>
          <w:szCs w:val="28"/>
        </w:rPr>
        <w:t>«НАЦИОНАЛЬНЫЙ ИССЛЕДОВАТЕЛЬСКИЙ УНИВЕРСИТЕТ</w:t>
      </w:r>
    </w:p>
    <w:p w14:paraId="2134095D" w14:textId="77777777" w:rsidR="009768FF" w:rsidRPr="00D04A1F" w:rsidRDefault="009768FF" w:rsidP="00E631FE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D04A1F">
        <w:rPr>
          <w:rFonts w:ascii="Times New Roman" w:hAnsi="Times New Roman" w:cs="Times New Roman"/>
          <w:b/>
          <w:smallCaps/>
          <w:sz w:val="28"/>
          <w:szCs w:val="28"/>
        </w:rPr>
        <w:t>«ВЫСШАЯ ШКОЛА ЭКОНОМИКИ»</w:t>
      </w:r>
    </w:p>
    <w:p w14:paraId="6457EB1B" w14:textId="77777777" w:rsidR="009768FF" w:rsidRPr="00D04A1F" w:rsidRDefault="009768FF" w:rsidP="00E631FE">
      <w:pPr>
        <w:pStyle w:val="6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E35F1A" w14:textId="77777777" w:rsidR="009768FF" w:rsidRPr="00D04A1F" w:rsidRDefault="009768FF" w:rsidP="00E631FE">
      <w:pPr>
        <w:pStyle w:val="6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04A1F">
        <w:rPr>
          <w:rFonts w:ascii="Times New Roman" w:hAnsi="Times New Roman" w:cs="Times New Roman"/>
          <w:color w:val="auto"/>
          <w:sz w:val="28"/>
          <w:szCs w:val="28"/>
        </w:rPr>
        <w:t>Центр непрерывного образования</w:t>
      </w:r>
    </w:p>
    <w:p w14:paraId="7CC41852" w14:textId="77777777" w:rsidR="009768FF" w:rsidRPr="00D04A1F" w:rsidRDefault="009768FF" w:rsidP="00E631FE">
      <w:pPr>
        <w:pStyle w:val="6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D04A1F">
        <w:rPr>
          <w:rFonts w:ascii="Times New Roman" w:hAnsi="Times New Roman" w:cs="Times New Roman"/>
          <w:color w:val="auto"/>
          <w:sz w:val="28"/>
          <w:szCs w:val="28"/>
        </w:rPr>
        <w:t>Факультета компьютерных наук</w:t>
      </w:r>
    </w:p>
    <w:p w14:paraId="09E6049E" w14:textId="77777777" w:rsidR="009768FF" w:rsidRPr="00D04A1F" w:rsidRDefault="009768FF" w:rsidP="00E631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BDA91" w14:textId="77777777" w:rsidR="009768FF" w:rsidRPr="00D04A1F" w:rsidRDefault="009768FF" w:rsidP="00E631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0CDD37" w14:textId="77777777" w:rsidR="009768FF" w:rsidRPr="00D04A1F" w:rsidRDefault="009768FF" w:rsidP="00E631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A1F">
        <w:rPr>
          <w:rFonts w:ascii="Times New Roman" w:hAnsi="Times New Roman" w:cs="Times New Roman"/>
          <w:b/>
          <w:sz w:val="28"/>
          <w:szCs w:val="28"/>
        </w:rPr>
        <w:t>ИТОГОВЫЙ ПРОЕКТ</w:t>
      </w:r>
    </w:p>
    <w:p w14:paraId="158F8071" w14:textId="141D7469" w:rsidR="009768FF" w:rsidRPr="00136160" w:rsidRDefault="00D04A1F" w:rsidP="00E631FE">
      <w:pPr>
        <w:spacing w:before="120" w:after="120"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136160">
        <w:rPr>
          <w:rFonts w:ascii="Times New Roman" w:hAnsi="Times New Roman" w:cs="Times New Roman"/>
          <w:smallCaps/>
          <w:sz w:val="28"/>
          <w:szCs w:val="28"/>
        </w:rPr>
        <w:t>Предсказание продаж товаров из ассортимента аптек</w:t>
      </w:r>
    </w:p>
    <w:p w14:paraId="48C6CF29" w14:textId="77777777" w:rsidR="009768FF" w:rsidRPr="00D04A1F" w:rsidRDefault="009768FF" w:rsidP="00E631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475"/>
      </w:tblGrid>
      <w:tr w:rsidR="009768FF" w:rsidRPr="00D04A1F" w14:paraId="173320D8" w14:textId="77777777" w:rsidTr="009E3F5A">
        <w:tc>
          <w:tcPr>
            <w:tcW w:w="6096" w:type="dxa"/>
          </w:tcPr>
          <w:p w14:paraId="0E062E11" w14:textId="77777777" w:rsidR="009768FF" w:rsidRPr="00D04A1F" w:rsidRDefault="009768FF" w:rsidP="00E631F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75" w:type="dxa"/>
          </w:tcPr>
          <w:p w14:paraId="1E21F14F" w14:textId="51F1E368" w:rsidR="009768FF" w:rsidRPr="00D04A1F" w:rsidRDefault="009768FF" w:rsidP="00E631FE">
            <w:pPr>
              <w:spacing w:line="360" w:lineRule="auto"/>
              <w:rPr>
                <w:sz w:val="28"/>
                <w:szCs w:val="28"/>
              </w:rPr>
            </w:pPr>
            <w:r w:rsidRPr="00D04A1F">
              <w:rPr>
                <w:sz w:val="28"/>
                <w:szCs w:val="28"/>
              </w:rPr>
              <w:t>Выполнил:</w:t>
            </w:r>
          </w:p>
        </w:tc>
      </w:tr>
      <w:tr w:rsidR="009768FF" w:rsidRPr="00D04A1F" w14:paraId="621F169C" w14:textId="77777777" w:rsidTr="009E3F5A">
        <w:tc>
          <w:tcPr>
            <w:tcW w:w="6096" w:type="dxa"/>
          </w:tcPr>
          <w:p w14:paraId="2A89DC0A" w14:textId="77777777" w:rsidR="009768FF" w:rsidRPr="00D04A1F" w:rsidRDefault="009768FF" w:rsidP="00E631F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75" w:type="dxa"/>
          </w:tcPr>
          <w:p w14:paraId="05CB439A" w14:textId="43B4BA39" w:rsidR="009768FF" w:rsidRPr="00D04A1F" w:rsidRDefault="009768FF" w:rsidP="00E631FE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sz w:val="28"/>
                <w:szCs w:val="28"/>
              </w:rPr>
            </w:pPr>
            <w:r w:rsidRPr="00D04A1F">
              <w:rPr>
                <w:sz w:val="28"/>
                <w:szCs w:val="28"/>
              </w:rPr>
              <w:t xml:space="preserve">Ардат </w:t>
            </w:r>
            <w:r w:rsidR="009E3F5A">
              <w:rPr>
                <w:sz w:val="28"/>
                <w:szCs w:val="28"/>
              </w:rPr>
              <w:t>Максим Бассамович</w:t>
            </w:r>
          </w:p>
          <w:p w14:paraId="61ED27DC" w14:textId="77777777" w:rsidR="009768FF" w:rsidRPr="00D04A1F" w:rsidRDefault="009768FF" w:rsidP="00E631FE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  <w:r w:rsidRPr="00D04A1F">
              <w:rPr>
                <w:sz w:val="28"/>
                <w:szCs w:val="28"/>
                <w:vertAlign w:val="superscript"/>
              </w:rPr>
              <w:t>Ф.И.О.</w:t>
            </w:r>
          </w:p>
        </w:tc>
      </w:tr>
      <w:tr w:rsidR="009768FF" w:rsidRPr="00D04A1F" w14:paraId="60D1995D" w14:textId="77777777" w:rsidTr="009E3F5A">
        <w:tc>
          <w:tcPr>
            <w:tcW w:w="6096" w:type="dxa"/>
          </w:tcPr>
          <w:p w14:paraId="5DB349E5" w14:textId="77777777" w:rsidR="009768FF" w:rsidRPr="00D04A1F" w:rsidRDefault="009768FF" w:rsidP="00E631F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75" w:type="dxa"/>
          </w:tcPr>
          <w:p w14:paraId="4226AD42" w14:textId="77777777" w:rsidR="009768FF" w:rsidRPr="00D04A1F" w:rsidRDefault="009768FF" w:rsidP="00E631FE">
            <w:pPr>
              <w:spacing w:line="360" w:lineRule="auto"/>
              <w:rPr>
                <w:sz w:val="28"/>
                <w:szCs w:val="28"/>
              </w:rPr>
            </w:pPr>
            <w:r w:rsidRPr="00D04A1F">
              <w:rPr>
                <w:sz w:val="28"/>
                <w:szCs w:val="28"/>
              </w:rPr>
              <w:t>Руководитель:</w:t>
            </w:r>
          </w:p>
        </w:tc>
      </w:tr>
      <w:tr w:rsidR="009768FF" w:rsidRPr="00D04A1F" w14:paraId="3B1B20E0" w14:textId="77777777" w:rsidTr="009E3F5A">
        <w:tc>
          <w:tcPr>
            <w:tcW w:w="6096" w:type="dxa"/>
          </w:tcPr>
          <w:p w14:paraId="63F55D33" w14:textId="77777777" w:rsidR="009768FF" w:rsidRPr="00D04A1F" w:rsidRDefault="009768FF" w:rsidP="00E631F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75" w:type="dxa"/>
          </w:tcPr>
          <w:p w14:paraId="57055441" w14:textId="195576B3" w:rsidR="009768FF" w:rsidRPr="00D04A1F" w:rsidRDefault="009E3F5A" w:rsidP="00E631FE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Арк Михаил Юрьевич</w:t>
            </w:r>
            <w:r w:rsidR="009768FF" w:rsidRPr="00D04A1F">
              <w:rPr>
                <w:sz w:val="28"/>
                <w:szCs w:val="28"/>
              </w:rPr>
              <w:t xml:space="preserve"> </w:t>
            </w:r>
          </w:p>
          <w:p w14:paraId="027E1C95" w14:textId="77777777" w:rsidR="009768FF" w:rsidRPr="00D04A1F" w:rsidRDefault="009768FF" w:rsidP="00E631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04A1F">
              <w:rPr>
                <w:sz w:val="28"/>
                <w:szCs w:val="28"/>
                <w:vertAlign w:val="superscript"/>
              </w:rPr>
              <w:t>Ф.И.О.</w:t>
            </w:r>
          </w:p>
        </w:tc>
      </w:tr>
    </w:tbl>
    <w:p w14:paraId="569AD6F2" w14:textId="77777777" w:rsidR="009E3F5A" w:rsidRDefault="009E3F5A" w:rsidP="00E631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9241C" w14:textId="77777777" w:rsidR="009E3F5A" w:rsidRDefault="009E3F5A" w:rsidP="00E631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222B8" w14:textId="544E497B" w:rsidR="00BF0798" w:rsidRDefault="009768FF" w:rsidP="00E631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4A1F">
        <w:rPr>
          <w:rFonts w:ascii="Times New Roman" w:hAnsi="Times New Roman" w:cs="Times New Roman"/>
          <w:sz w:val="28"/>
          <w:szCs w:val="28"/>
        </w:rPr>
        <w:t>Москва 2024</w:t>
      </w:r>
      <w:r w:rsidR="009E3F5A">
        <w:rPr>
          <w:rFonts w:ascii="Times New Roman" w:hAnsi="Times New Roman" w:cs="Times New Roman"/>
          <w:sz w:val="28"/>
          <w:szCs w:val="28"/>
        </w:rPr>
        <w:br w:type="page"/>
      </w:r>
    </w:p>
    <w:p w14:paraId="7CC4E8D2" w14:textId="777C6E5C" w:rsidR="00E631FE" w:rsidRPr="00E631FE" w:rsidRDefault="00E631FE" w:rsidP="00E631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1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730974C" w14:textId="7E99EB6D" w:rsidR="00E631FE" w:rsidRPr="00E631FE" w:rsidRDefault="00E631FE" w:rsidP="006847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1FE">
        <w:rPr>
          <w:rFonts w:ascii="Times New Roman" w:hAnsi="Times New Roman" w:cs="Times New Roman"/>
          <w:sz w:val="28"/>
          <w:szCs w:val="28"/>
        </w:rPr>
        <w:t>Предсказание объема продаж товаров в аптеках является сложной задачей, поскольку на этот показатель влияют множество факторов, таких как цены, количество медицинских учреждений, спрос и другие. Объем продаж не является постоянным и может колебаться в зависимости от различных переменных. Поэтому разработка модели для прогнозирования продаж поможет бизнесу оптимизировать закупки и управлять ассортиментом более эффективно.</w:t>
      </w:r>
    </w:p>
    <w:p w14:paraId="6A11C6B7" w14:textId="77777777" w:rsidR="00E631FE" w:rsidRPr="00E631FE" w:rsidRDefault="00E631FE" w:rsidP="006847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1FE">
        <w:rPr>
          <w:rFonts w:ascii="Times New Roman" w:hAnsi="Times New Roman" w:cs="Times New Roman"/>
          <w:sz w:val="28"/>
          <w:szCs w:val="28"/>
        </w:rPr>
        <w:t>В данном исследовании мы обращаем внимание на актуальность использования временных рядов для предсказания объема продаж товаров в аптечной сети. В условиях постоянно меняющегося рынка фармацевтических товаров и увеличивающейся конкуренции в сфере здравоохранения, эффективное управление запасами и прогнозирование объема продаж становятся ключевыми задачами для успешной деятельности аптечных сетей. Использование методов анализа временных рядов для прогнозирования спроса на товары в аптеках становится все более актуальным в контексте стремительных изменений рыночной среды.</w:t>
      </w:r>
    </w:p>
    <w:p w14:paraId="7981E69C" w14:textId="27820F37" w:rsidR="00E631FE" w:rsidRPr="00E631FE" w:rsidRDefault="00E631FE" w:rsidP="006847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1FE">
        <w:rPr>
          <w:rFonts w:ascii="Times New Roman" w:hAnsi="Times New Roman" w:cs="Times New Roman"/>
          <w:sz w:val="28"/>
          <w:szCs w:val="28"/>
        </w:rPr>
        <w:t>Построение точных прогнозов продаж на основе исторических данных позволяет оптимизировать стратегии закупок, минимизировать издержки на хранение запасов и улучшить обслуживание клиентов. Таким образом, разработка модели прогнозирования объема продаж товаров в аптеках на основе временных рядов представляет собой актуальную и важную задачу для бизнеса в данной отрасли.</w:t>
      </w:r>
    </w:p>
    <w:p w14:paraId="2B8A66E0" w14:textId="2C0C6231" w:rsidR="00E631FE" w:rsidRDefault="00E631FE" w:rsidP="006847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1FE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1FE">
        <w:rPr>
          <w:rFonts w:ascii="Times New Roman" w:hAnsi="Times New Roman" w:cs="Times New Roman"/>
          <w:sz w:val="28"/>
          <w:szCs w:val="28"/>
        </w:rPr>
        <w:t xml:space="preserve">данного проекта является разработка эффективной модели прогнозирования объема продаж товаров для ассортимента аптек на основе временных рядов. Мы стремимся создать инструмент, способный предсказывать будущие объемы продаж с высокой точностью, что позволит улучшить </w:t>
      </w:r>
      <w:r w:rsidRPr="00E631FE">
        <w:rPr>
          <w:rFonts w:ascii="Times New Roman" w:hAnsi="Times New Roman" w:cs="Times New Roman"/>
          <w:sz w:val="28"/>
          <w:szCs w:val="28"/>
        </w:rPr>
        <w:lastRenderedPageBreak/>
        <w:t>управление запасами и повысить эффективность бизнес-процессов в аптечной отрасли.</w:t>
      </w:r>
    </w:p>
    <w:p w14:paraId="5E265F72" w14:textId="124D5425" w:rsidR="0014501E" w:rsidRDefault="0014501E" w:rsidP="006847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была изучена литература по теме, проведены</w:t>
      </w:r>
      <w:r w:rsidR="00684759">
        <w:rPr>
          <w:rFonts w:ascii="Times New Roman" w:hAnsi="Times New Roman" w:cs="Times New Roman"/>
          <w:sz w:val="28"/>
          <w:szCs w:val="28"/>
        </w:rPr>
        <w:t xml:space="preserve"> обработка данных и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статистические тесты</w:t>
      </w:r>
      <w:r w:rsidR="00684759">
        <w:rPr>
          <w:rFonts w:ascii="Times New Roman" w:hAnsi="Times New Roman" w:cs="Times New Roman"/>
          <w:sz w:val="28"/>
          <w:szCs w:val="28"/>
        </w:rPr>
        <w:t xml:space="preserve"> и поставлены эксперименты с помощью библиотеки </w:t>
      </w:r>
      <w:r w:rsidR="00684759" w:rsidRPr="00684759">
        <w:rPr>
          <w:rFonts w:ascii="Times New Roman" w:hAnsi="Times New Roman" w:cs="Times New Roman"/>
          <w:sz w:val="28"/>
          <w:szCs w:val="28"/>
        </w:rPr>
        <w:t>машинного обучения для Python</w:t>
      </w:r>
      <w:r w:rsidR="00684759">
        <w:rPr>
          <w:rFonts w:ascii="Times New Roman" w:hAnsi="Times New Roman" w:cs="Times New Roman"/>
          <w:sz w:val="28"/>
          <w:szCs w:val="28"/>
        </w:rPr>
        <w:t xml:space="preserve"> - </w:t>
      </w:r>
      <w:r w:rsidR="00684759" w:rsidRPr="00684759">
        <w:rPr>
          <w:rFonts w:ascii="Times New Roman" w:hAnsi="Times New Roman" w:cs="Times New Roman"/>
          <w:sz w:val="28"/>
          <w:szCs w:val="28"/>
        </w:rPr>
        <w:t>scikit-learn</w:t>
      </w:r>
      <w:r w:rsidR="00684759">
        <w:rPr>
          <w:rFonts w:ascii="Times New Roman" w:hAnsi="Times New Roman" w:cs="Times New Roman"/>
          <w:sz w:val="28"/>
          <w:szCs w:val="28"/>
        </w:rPr>
        <w:t>.</w:t>
      </w:r>
    </w:p>
    <w:p w14:paraId="68E87573" w14:textId="5DC28F79" w:rsidR="005D0AD0" w:rsidRDefault="005D0AD0" w:rsidP="00E63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07067A" w14:textId="61FE4DEC" w:rsidR="00E631FE" w:rsidRDefault="005D0AD0" w:rsidP="003220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A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литературы</w:t>
      </w:r>
    </w:p>
    <w:p w14:paraId="684E8633" w14:textId="6293AEC8" w:rsidR="00AD0981" w:rsidRPr="00AE4B86" w:rsidRDefault="00AD0981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981">
        <w:rPr>
          <w:rFonts w:ascii="Times New Roman" w:hAnsi="Times New Roman" w:cs="Times New Roman"/>
          <w:sz w:val="28"/>
          <w:szCs w:val="28"/>
        </w:rPr>
        <w:t>В научной литературе временные ряды широко изучаются для анализа и прогнозирования продаж товаров из ассортимента аптек. Исследователи применяют различные методы анализа и модели машинного обучения для улучшения точности и надежности прогнозов.</w:t>
      </w:r>
    </w:p>
    <w:p w14:paraId="7291DD84" w14:textId="77777777" w:rsidR="008F1738" w:rsidRDefault="00AD0981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981">
        <w:rPr>
          <w:rFonts w:ascii="Times New Roman" w:hAnsi="Times New Roman" w:cs="Times New Roman"/>
          <w:sz w:val="28"/>
          <w:szCs w:val="28"/>
        </w:rPr>
        <w:t>В работах Маккиннона и Хамилтона (1993) было показано, что для анализа временных рядов продаж товаров из ассортимента аптек эффективно использовать метрики, такие как</w:t>
      </w:r>
      <w:r w:rsidR="008F1738">
        <w:rPr>
          <w:rFonts w:ascii="Times New Roman" w:hAnsi="Times New Roman" w:cs="Times New Roman"/>
          <w:sz w:val="28"/>
          <w:szCs w:val="28"/>
        </w:rPr>
        <w:t>:</w:t>
      </w:r>
    </w:p>
    <w:p w14:paraId="4D60075C" w14:textId="7A50B397" w:rsidR="008F1738" w:rsidRPr="008F1738" w:rsidRDefault="00AD0981" w:rsidP="0032209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38">
        <w:rPr>
          <w:rFonts w:ascii="Times New Roman" w:hAnsi="Times New Roman" w:cs="Times New Roman"/>
          <w:sz w:val="28"/>
          <w:szCs w:val="28"/>
          <w:lang w:val="en-US"/>
        </w:rPr>
        <w:t>WAPE</w:t>
      </w:r>
      <w:r w:rsidR="008F1738">
        <w:rPr>
          <w:rFonts w:ascii="Times New Roman" w:hAnsi="Times New Roman" w:cs="Times New Roman"/>
          <w:sz w:val="28"/>
          <w:szCs w:val="28"/>
        </w:rPr>
        <w:t xml:space="preserve"> </w:t>
      </w:r>
      <w:r w:rsidRPr="008F1738">
        <w:rPr>
          <w:rFonts w:ascii="Times New Roman" w:hAnsi="Times New Roman" w:cs="Times New Roman"/>
          <w:sz w:val="28"/>
          <w:szCs w:val="28"/>
        </w:rPr>
        <w:t>(</w:t>
      </w:r>
      <w:r w:rsidRPr="008F1738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F1738">
        <w:rPr>
          <w:rFonts w:ascii="Times New Roman" w:hAnsi="Times New Roman" w:cs="Times New Roman"/>
          <w:sz w:val="28"/>
          <w:szCs w:val="28"/>
        </w:rPr>
        <w:t xml:space="preserve"> </w:t>
      </w:r>
      <w:r w:rsidRPr="008F1738"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8F1738">
        <w:rPr>
          <w:rFonts w:ascii="Times New Roman" w:hAnsi="Times New Roman" w:cs="Times New Roman"/>
          <w:sz w:val="28"/>
          <w:szCs w:val="28"/>
        </w:rPr>
        <w:t xml:space="preserve"> </w:t>
      </w:r>
      <w:r w:rsidRPr="008F1738">
        <w:rPr>
          <w:rFonts w:ascii="Times New Roman" w:hAnsi="Times New Roman" w:cs="Times New Roman"/>
          <w:sz w:val="28"/>
          <w:szCs w:val="28"/>
          <w:lang w:val="en-US"/>
        </w:rPr>
        <w:t>Percentage</w:t>
      </w:r>
      <w:r w:rsidRPr="008F1738">
        <w:rPr>
          <w:rFonts w:ascii="Times New Roman" w:hAnsi="Times New Roman" w:cs="Times New Roman"/>
          <w:sz w:val="28"/>
          <w:szCs w:val="28"/>
        </w:rPr>
        <w:t xml:space="preserve"> </w:t>
      </w:r>
      <w:r w:rsidRPr="008F17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F1738">
        <w:rPr>
          <w:rFonts w:ascii="Times New Roman" w:hAnsi="Times New Roman" w:cs="Times New Roman"/>
          <w:sz w:val="28"/>
          <w:szCs w:val="28"/>
        </w:rPr>
        <w:t>)</w:t>
      </w:r>
      <w:r w:rsidR="008F1738" w:rsidRPr="008F1738">
        <w:rPr>
          <w:rFonts w:ascii="Times New Roman" w:hAnsi="Times New Roman" w:cs="Times New Roman"/>
          <w:sz w:val="28"/>
          <w:szCs w:val="28"/>
        </w:rPr>
        <w:t>:</w:t>
      </w:r>
      <w:r w:rsidR="008F1738">
        <w:rPr>
          <w:rFonts w:ascii="Times New Roman" w:hAnsi="Times New Roman" w:cs="Times New Roman"/>
          <w:sz w:val="28"/>
          <w:szCs w:val="28"/>
        </w:rPr>
        <w:t xml:space="preserve"> </w:t>
      </w:r>
      <w:r w:rsidR="00EC0D89">
        <w:rPr>
          <w:rFonts w:ascii="Times New Roman" w:hAnsi="Times New Roman" w:cs="Times New Roman"/>
          <w:sz w:val="28"/>
          <w:szCs w:val="28"/>
        </w:rPr>
        <w:t>в</w:t>
      </w:r>
      <w:r w:rsidR="008F1738" w:rsidRPr="008F1738">
        <w:rPr>
          <w:rFonts w:ascii="Times New Roman" w:hAnsi="Times New Roman" w:cs="Times New Roman"/>
          <w:sz w:val="28"/>
          <w:szCs w:val="28"/>
        </w:rPr>
        <w:t xml:space="preserve">звешенная абсолютная процентная ошибка измеряет среднюю абсолютную процентную ошибку, взвешенную по значению продаж. Она является улучшением стандартной </w:t>
      </w:r>
      <w:r w:rsidR="008F1738" w:rsidRPr="008F1738">
        <w:rPr>
          <w:rFonts w:ascii="Times New Roman" w:hAnsi="Times New Roman" w:cs="Times New Roman"/>
          <w:sz w:val="28"/>
          <w:szCs w:val="28"/>
          <w:lang w:val="en-US"/>
        </w:rPr>
        <w:t>MAPE</w:t>
      </w:r>
      <w:r w:rsidR="008F1738" w:rsidRPr="008F1738">
        <w:rPr>
          <w:rFonts w:ascii="Times New Roman" w:hAnsi="Times New Roman" w:cs="Times New Roman"/>
          <w:sz w:val="28"/>
          <w:szCs w:val="28"/>
        </w:rPr>
        <w:t xml:space="preserve"> (</w:t>
      </w:r>
      <w:r w:rsidR="008F1738" w:rsidRPr="008F1738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8F1738" w:rsidRPr="008F1738">
        <w:rPr>
          <w:rFonts w:ascii="Times New Roman" w:hAnsi="Times New Roman" w:cs="Times New Roman"/>
          <w:sz w:val="28"/>
          <w:szCs w:val="28"/>
        </w:rPr>
        <w:t xml:space="preserve"> </w:t>
      </w:r>
      <w:r w:rsidR="008F1738" w:rsidRPr="008F1738"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="008F1738" w:rsidRPr="008F1738">
        <w:rPr>
          <w:rFonts w:ascii="Times New Roman" w:hAnsi="Times New Roman" w:cs="Times New Roman"/>
          <w:sz w:val="28"/>
          <w:szCs w:val="28"/>
        </w:rPr>
        <w:t xml:space="preserve"> </w:t>
      </w:r>
      <w:r w:rsidR="008F1738" w:rsidRPr="008F1738">
        <w:rPr>
          <w:rFonts w:ascii="Times New Roman" w:hAnsi="Times New Roman" w:cs="Times New Roman"/>
          <w:sz w:val="28"/>
          <w:szCs w:val="28"/>
          <w:lang w:val="en-US"/>
        </w:rPr>
        <w:t>Percentage</w:t>
      </w:r>
      <w:r w:rsidR="008F1738" w:rsidRPr="008F1738">
        <w:rPr>
          <w:rFonts w:ascii="Times New Roman" w:hAnsi="Times New Roman" w:cs="Times New Roman"/>
          <w:sz w:val="28"/>
          <w:szCs w:val="28"/>
        </w:rPr>
        <w:t xml:space="preserve"> </w:t>
      </w:r>
      <w:r w:rsidR="008F1738" w:rsidRPr="008F17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8F1738" w:rsidRPr="008F1738">
        <w:rPr>
          <w:rFonts w:ascii="Times New Roman" w:hAnsi="Times New Roman" w:cs="Times New Roman"/>
          <w:sz w:val="28"/>
          <w:szCs w:val="28"/>
        </w:rPr>
        <w:t>) и лучше справляется с малыми значениями продаж</w:t>
      </w:r>
      <w:r w:rsidR="008F1738">
        <w:rPr>
          <w:rFonts w:ascii="Times New Roman" w:hAnsi="Times New Roman" w:cs="Times New Roman"/>
          <w:sz w:val="28"/>
          <w:szCs w:val="28"/>
        </w:rPr>
        <w:t>.</w:t>
      </w:r>
    </w:p>
    <w:p w14:paraId="4BAF3656" w14:textId="6BB7B5C7" w:rsidR="008F1738" w:rsidRPr="008F1738" w:rsidRDefault="00AD0981" w:rsidP="0032209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38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8F1738">
        <w:rPr>
          <w:rFonts w:ascii="Times New Roman" w:hAnsi="Times New Roman" w:cs="Times New Roman"/>
          <w:sz w:val="28"/>
          <w:szCs w:val="28"/>
        </w:rPr>
        <w:t xml:space="preserve"> (</w:t>
      </w:r>
      <w:r w:rsidRPr="008F1738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8F1738">
        <w:rPr>
          <w:rFonts w:ascii="Times New Roman" w:hAnsi="Times New Roman" w:cs="Times New Roman"/>
          <w:sz w:val="28"/>
          <w:szCs w:val="28"/>
        </w:rPr>
        <w:t xml:space="preserve"> </w:t>
      </w:r>
      <w:r w:rsidRPr="008F1738"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8F1738">
        <w:rPr>
          <w:rFonts w:ascii="Times New Roman" w:hAnsi="Times New Roman" w:cs="Times New Roman"/>
          <w:sz w:val="28"/>
          <w:szCs w:val="28"/>
        </w:rPr>
        <w:t xml:space="preserve"> </w:t>
      </w:r>
      <w:r w:rsidRPr="008F17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F1738">
        <w:rPr>
          <w:rFonts w:ascii="Times New Roman" w:hAnsi="Times New Roman" w:cs="Times New Roman"/>
          <w:sz w:val="28"/>
          <w:szCs w:val="28"/>
        </w:rPr>
        <w:t>)</w:t>
      </w:r>
      <w:r w:rsidR="008F1738">
        <w:rPr>
          <w:rFonts w:ascii="Times New Roman" w:hAnsi="Times New Roman" w:cs="Times New Roman"/>
          <w:sz w:val="28"/>
          <w:szCs w:val="28"/>
        </w:rPr>
        <w:t xml:space="preserve">: </w:t>
      </w:r>
      <w:r w:rsidR="00EC0D89">
        <w:rPr>
          <w:rFonts w:ascii="Times New Roman" w:hAnsi="Times New Roman" w:cs="Times New Roman"/>
          <w:sz w:val="28"/>
          <w:szCs w:val="28"/>
        </w:rPr>
        <w:t>с</w:t>
      </w:r>
      <w:r w:rsidR="008F1738" w:rsidRPr="008F1738">
        <w:rPr>
          <w:rFonts w:ascii="Times New Roman" w:hAnsi="Times New Roman" w:cs="Times New Roman"/>
          <w:sz w:val="28"/>
          <w:szCs w:val="28"/>
        </w:rPr>
        <w:t>редняя абсолютная ошибка измеряет среднюю величину ошибок, не учитывая их направление. Это одна из наиболее часто используемых метрик, так как она проста в интерпретации и дает представление о средней ошибке модели.</w:t>
      </w:r>
    </w:p>
    <w:p w14:paraId="5A75079F" w14:textId="1090854D" w:rsidR="008F1738" w:rsidRPr="008F1738" w:rsidRDefault="00AD0981" w:rsidP="0032209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38">
        <w:rPr>
          <w:rFonts w:ascii="Times New Roman" w:hAnsi="Times New Roman" w:cs="Times New Roman"/>
          <w:sz w:val="28"/>
          <w:szCs w:val="28"/>
          <w:lang w:val="en-US"/>
        </w:rPr>
        <w:t>BIAS</w:t>
      </w:r>
      <w:r w:rsidRPr="008F1738">
        <w:rPr>
          <w:rFonts w:ascii="Times New Roman" w:hAnsi="Times New Roman" w:cs="Times New Roman"/>
          <w:sz w:val="28"/>
          <w:szCs w:val="28"/>
        </w:rPr>
        <w:t xml:space="preserve"> (смещение)</w:t>
      </w:r>
      <w:r w:rsidR="008F1738">
        <w:rPr>
          <w:rFonts w:ascii="Times New Roman" w:hAnsi="Times New Roman" w:cs="Times New Roman"/>
          <w:sz w:val="28"/>
          <w:szCs w:val="28"/>
        </w:rPr>
        <w:t xml:space="preserve">: </w:t>
      </w:r>
      <w:r w:rsidR="00EC0D89">
        <w:rPr>
          <w:rFonts w:ascii="Times New Roman" w:hAnsi="Times New Roman" w:cs="Times New Roman"/>
          <w:sz w:val="28"/>
          <w:szCs w:val="28"/>
        </w:rPr>
        <w:t>с</w:t>
      </w:r>
      <w:r w:rsidR="008F1738" w:rsidRPr="008F1738">
        <w:rPr>
          <w:rFonts w:ascii="Times New Roman" w:hAnsi="Times New Roman" w:cs="Times New Roman"/>
          <w:sz w:val="28"/>
          <w:szCs w:val="28"/>
        </w:rPr>
        <w:t>мещение показывает среднюю разницу между прогнозируемыми</w:t>
      </w:r>
      <w:r w:rsidR="008F1738">
        <w:rPr>
          <w:rFonts w:ascii="Times New Roman" w:hAnsi="Times New Roman" w:cs="Times New Roman"/>
          <w:sz w:val="28"/>
          <w:szCs w:val="28"/>
        </w:rPr>
        <w:t xml:space="preserve"> </w:t>
      </w:r>
      <w:r w:rsidR="008F1738" w:rsidRPr="008F1738">
        <w:rPr>
          <w:rFonts w:ascii="Times New Roman" w:hAnsi="Times New Roman" w:cs="Times New Roman"/>
          <w:sz w:val="28"/>
          <w:szCs w:val="28"/>
        </w:rPr>
        <w:t>и фактическими значениями, указывая на систематические ошибки модели.</w:t>
      </w:r>
    </w:p>
    <w:p w14:paraId="596D8EED" w14:textId="2FC2289F" w:rsidR="00AD0981" w:rsidRDefault="00AD0981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981">
        <w:rPr>
          <w:rFonts w:ascii="Times New Roman" w:hAnsi="Times New Roman" w:cs="Times New Roman"/>
          <w:sz w:val="28"/>
          <w:szCs w:val="28"/>
        </w:rPr>
        <w:t>Эти метрики позволяют оценить точность и погрешность прогнозов, что критически важно для оптимизации процесса планирования продаж.</w:t>
      </w:r>
    </w:p>
    <w:p w14:paraId="4A1E6DFC" w14:textId="2B036A07" w:rsidR="00EC0D89" w:rsidRPr="00EC0D89" w:rsidRDefault="00EC0D89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D89">
        <w:rPr>
          <w:rFonts w:ascii="Times New Roman" w:hAnsi="Times New Roman" w:cs="Times New Roman"/>
          <w:sz w:val="28"/>
          <w:szCs w:val="28"/>
        </w:rPr>
        <w:t xml:space="preserve">Для анализа временных рядов часто используются различные статистические тесты, чтобы проверить стационарность, нормальность распределения и другие характеристики данных. Одной из таких статей, </w:t>
      </w:r>
      <w:r w:rsidRPr="00EC0D89">
        <w:rPr>
          <w:rFonts w:ascii="Times New Roman" w:hAnsi="Times New Roman" w:cs="Times New Roman"/>
          <w:sz w:val="28"/>
          <w:szCs w:val="28"/>
        </w:rPr>
        <w:lastRenderedPageBreak/>
        <w:t>обсуждающих эффективность применения таких тестов, является работа: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</w:rPr>
        <w:t>"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EC0D89"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C0D89"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C0D89"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roots</w:t>
      </w:r>
      <w:r w:rsidRPr="00EC0D89"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0D89"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C0D89"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EC0D89"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EC0D89">
        <w:rPr>
          <w:rFonts w:ascii="Times New Roman" w:hAnsi="Times New Roman" w:cs="Times New Roman"/>
          <w:sz w:val="28"/>
          <w:szCs w:val="28"/>
        </w:rPr>
        <w:t xml:space="preserve">" авторов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0D89">
        <w:rPr>
          <w:rFonts w:ascii="Times New Roman" w:hAnsi="Times New Roman" w:cs="Times New Roman"/>
          <w:sz w:val="28"/>
          <w:szCs w:val="28"/>
        </w:rPr>
        <w:t xml:space="preserve">.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0D89">
        <w:rPr>
          <w:rFonts w:ascii="Times New Roman" w:hAnsi="Times New Roman" w:cs="Times New Roman"/>
          <w:sz w:val="28"/>
          <w:szCs w:val="28"/>
        </w:rPr>
        <w:t xml:space="preserve">.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Dickey</w:t>
      </w:r>
      <w:r w:rsidRPr="00EC0D89">
        <w:rPr>
          <w:rFonts w:ascii="Times New Roman" w:hAnsi="Times New Roman" w:cs="Times New Roman"/>
          <w:sz w:val="28"/>
          <w:szCs w:val="28"/>
        </w:rPr>
        <w:t xml:space="preserve"> и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C0D89">
        <w:rPr>
          <w:rFonts w:ascii="Times New Roman" w:hAnsi="Times New Roman" w:cs="Times New Roman"/>
          <w:sz w:val="28"/>
          <w:szCs w:val="28"/>
        </w:rPr>
        <w:t xml:space="preserve">.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0D89">
        <w:rPr>
          <w:rFonts w:ascii="Times New Roman" w:hAnsi="Times New Roman" w:cs="Times New Roman"/>
          <w:sz w:val="28"/>
          <w:szCs w:val="28"/>
        </w:rPr>
        <w:t xml:space="preserve">. </w:t>
      </w:r>
      <w:r w:rsidRPr="00EC0D89">
        <w:rPr>
          <w:rFonts w:ascii="Times New Roman" w:hAnsi="Times New Roman" w:cs="Times New Roman"/>
          <w:sz w:val="28"/>
          <w:szCs w:val="28"/>
          <w:lang w:val="en-US"/>
        </w:rPr>
        <w:t>Fuller</w:t>
      </w:r>
      <w:r w:rsidRPr="00EC0D89">
        <w:rPr>
          <w:rFonts w:ascii="Times New Roman" w:hAnsi="Times New Roman" w:cs="Times New Roman"/>
          <w:sz w:val="28"/>
          <w:szCs w:val="28"/>
        </w:rPr>
        <w:t>. В этой статье обсуждается модификация теста Дики-Фуллера,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</w:rPr>
        <w:t>которая является одним из самых популярных тестов для проверки на наличие единичного корня в временном ряде.</w:t>
      </w:r>
    </w:p>
    <w:p w14:paraId="7CE6D196" w14:textId="3D076426" w:rsidR="00EC0D89" w:rsidRDefault="00EC0D89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D89">
        <w:rPr>
          <w:rFonts w:ascii="Times New Roman" w:hAnsi="Times New Roman" w:cs="Times New Roman"/>
          <w:sz w:val="28"/>
          <w:szCs w:val="28"/>
        </w:rPr>
        <w:t>Эффективность этих тестов для временных рядов заключается в следующем:</w:t>
      </w:r>
    </w:p>
    <w:p w14:paraId="2D497CF6" w14:textId="1E89C40E" w:rsidR="00EC0D89" w:rsidRDefault="00EC0D89" w:rsidP="0032209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D89">
        <w:rPr>
          <w:rFonts w:ascii="Times New Roman" w:hAnsi="Times New Roman" w:cs="Times New Roman"/>
          <w:sz w:val="28"/>
          <w:szCs w:val="28"/>
        </w:rPr>
        <w:t>Тест Квятковского-Филлипса-Шмидта-Шина (KPSS тест):</w:t>
      </w:r>
    </w:p>
    <w:p w14:paraId="5F2B70DB" w14:textId="5F183FDE" w:rsidR="00A33604" w:rsidRDefault="00A33604" w:rsidP="0032209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проверка гипотезы о стационарности временного ряда.</w:t>
      </w:r>
    </w:p>
    <w:p w14:paraId="660B95A4" w14:textId="5F0E88F1" w:rsidR="00A33604" w:rsidRDefault="00A33604" w:rsidP="0032209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Эффективность: в отличии от теста Дики-Фуллера, который проверяет </w:t>
      </w:r>
      <w:r w:rsidRPr="00EC0D89">
        <w:rPr>
          <w:rFonts w:ascii="Times New Roman" w:hAnsi="Times New Roman" w:cs="Times New Roman"/>
          <w:sz w:val="28"/>
          <w:szCs w:val="28"/>
        </w:rPr>
        <w:t>гипотезу о наличии единичного корня, тест KPSS проверяет гипотезу о стационарности. Это позволяет использовать его в комбинации с тестами на единичный корень для более полной картины анализа временного ряда.</w:t>
      </w:r>
    </w:p>
    <w:p w14:paraId="3D04B660" w14:textId="035C1691" w:rsidR="00EC0D89" w:rsidRDefault="00EC0D89" w:rsidP="0032209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теста Дики-Фуллера:</w:t>
      </w:r>
    </w:p>
    <w:p w14:paraId="1F05BEF4" w14:textId="7BDEDEE5" w:rsidR="00A33604" w:rsidRDefault="00A33604" w:rsidP="0032209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</w:t>
      </w:r>
      <w:r w:rsidRPr="00EC0D89">
        <w:rPr>
          <w:rFonts w:ascii="Times New Roman" w:hAnsi="Times New Roman" w:cs="Times New Roman"/>
          <w:sz w:val="28"/>
          <w:szCs w:val="28"/>
        </w:rPr>
        <w:t>роверка гипотезы о наличии единичного корня.</w:t>
      </w:r>
    </w:p>
    <w:p w14:paraId="6A0D09A4" w14:textId="26D89A84" w:rsidR="00A33604" w:rsidRDefault="00A33604" w:rsidP="0032209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Эффективность: м</w:t>
      </w:r>
      <w:r w:rsidRPr="00EC0D89">
        <w:rPr>
          <w:rFonts w:ascii="Times New Roman" w:hAnsi="Times New Roman" w:cs="Times New Roman"/>
          <w:sz w:val="28"/>
          <w:szCs w:val="28"/>
        </w:rPr>
        <w:t>одифицированные версии теста Дики-Фуллера, такие как ADF-тест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</w:rPr>
        <w:t>(Augmented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D89">
        <w:rPr>
          <w:rFonts w:ascii="Times New Roman" w:hAnsi="Times New Roman" w:cs="Times New Roman"/>
          <w:sz w:val="28"/>
          <w:szCs w:val="28"/>
        </w:rPr>
        <w:t>Dickey-Fuller),</w:t>
      </w:r>
      <w:r w:rsidR="00A40C4C">
        <w:rPr>
          <w:rFonts w:ascii="Times New Roman" w:hAnsi="Times New Roman" w:cs="Times New Roman"/>
          <w:sz w:val="28"/>
          <w:szCs w:val="28"/>
        </w:rPr>
        <w:t xml:space="preserve"> </w:t>
      </w:r>
      <w:r w:rsidR="00A40C4C" w:rsidRPr="00A40C4C">
        <w:rPr>
          <w:rFonts w:ascii="Times New Roman" w:hAnsi="Times New Roman" w:cs="Times New Roman"/>
          <w:sz w:val="28"/>
          <w:szCs w:val="28"/>
        </w:rPr>
        <w:t>расширяет классический тест Дики-Фуллера,</w:t>
      </w:r>
      <w:r w:rsidR="00A40C4C">
        <w:rPr>
          <w:rFonts w:ascii="Times New Roman" w:hAnsi="Times New Roman" w:cs="Times New Roman"/>
          <w:sz w:val="28"/>
          <w:szCs w:val="28"/>
        </w:rPr>
        <w:t xml:space="preserve"> </w:t>
      </w:r>
      <w:r w:rsidR="00A40C4C" w:rsidRPr="00A40C4C">
        <w:rPr>
          <w:rFonts w:ascii="Times New Roman" w:hAnsi="Times New Roman" w:cs="Times New Roman"/>
          <w:sz w:val="28"/>
          <w:szCs w:val="28"/>
        </w:rPr>
        <w:t>учитывая больше лагов</w:t>
      </w:r>
      <w:r w:rsidRPr="00EC0D89">
        <w:rPr>
          <w:rFonts w:ascii="Times New Roman" w:hAnsi="Times New Roman" w:cs="Times New Roman"/>
          <w:sz w:val="28"/>
          <w:szCs w:val="28"/>
        </w:rPr>
        <w:t>, что делает тест более мощным и надежным при анализе временных рядов с автокорреляцией.</w:t>
      </w:r>
    </w:p>
    <w:p w14:paraId="07EF4C5F" w14:textId="34AB4E5A" w:rsidR="00A33604" w:rsidRDefault="00A33604" w:rsidP="0032209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D89">
        <w:rPr>
          <w:rFonts w:ascii="Times New Roman" w:hAnsi="Times New Roman" w:cs="Times New Roman"/>
          <w:sz w:val="28"/>
          <w:szCs w:val="28"/>
        </w:rPr>
        <w:t>Тест Харки-Бера:</w:t>
      </w:r>
    </w:p>
    <w:p w14:paraId="3A9C8829" w14:textId="205D79F6" w:rsidR="00A33604" w:rsidRDefault="00A33604" w:rsidP="00322096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проверка нормальности распределения данных.</w:t>
      </w:r>
    </w:p>
    <w:p w14:paraId="47AF19F7" w14:textId="686F80D1" w:rsidR="00EC0D89" w:rsidRPr="00A40C4C" w:rsidRDefault="00A33604" w:rsidP="00322096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Эффективность: временные ряды часто предполагают нормальность ошибок в моделях. Тест Харки-Бера позволяет проверить это предположение, что важно для корректного применения многих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статистических методов, таких как регрессионный анализ и </w:t>
      </w:r>
      <w:r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A33604">
        <w:rPr>
          <w:rFonts w:ascii="Times New Roman" w:hAnsi="Times New Roman" w:cs="Times New Roman"/>
          <w:sz w:val="28"/>
          <w:szCs w:val="28"/>
        </w:rPr>
        <w:t>-</w:t>
      </w:r>
      <w:r w:rsidR="00A40C4C">
        <w:rPr>
          <w:rFonts w:ascii="Times New Roman" w:hAnsi="Times New Roman" w:cs="Times New Roman"/>
          <w:sz w:val="28"/>
          <w:szCs w:val="28"/>
        </w:rPr>
        <w:t>моделирования.</w:t>
      </w:r>
    </w:p>
    <w:p w14:paraId="2383F0D9" w14:textId="01F0BD02" w:rsidR="00EC0D89" w:rsidRDefault="00A40C4C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="00EC0D89" w:rsidRPr="00EC0D89">
        <w:rPr>
          <w:rFonts w:ascii="Times New Roman" w:hAnsi="Times New Roman" w:cs="Times New Roman"/>
          <w:sz w:val="28"/>
          <w:szCs w:val="28"/>
        </w:rPr>
        <w:t xml:space="preserve"> тесты помогают исследователям и аналитикам:</w:t>
      </w:r>
    </w:p>
    <w:p w14:paraId="058B6C62" w14:textId="03D81F2A" w:rsidR="00A40C4C" w:rsidRDefault="00A40C4C" w:rsidP="00322096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Определить, </w:t>
      </w:r>
      <w:r w:rsidRPr="00EC0D89">
        <w:rPr>
          <w:rFonts w:ascii="Times New Roman" w:hAnsi="Times New Roman" w:cs="Times New Roman"/>
          <w:sz w:val="28"/>
          <w:szCs w:val="28"/>
        </w:rPr>
        <w:t>являются ли данные стационарными или требуют преобразований (например, дифференцирования).</w:t>
      </w:r>
    </w:p>
    <w:p w14:paraId="76F7BF3C" w14:textId="77F28CC7" w:rsidR="00A40C4C" w:rsidRDefault="00A40C4C" w:rsidP="00322096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Убедиться в нормальности распределения, </w:t>
      </w:r>
      <w:r w:rsidRPr="00EC0D89">
        <w:rPr>
          <w:rFonts w:ascii="Times New Roman" w:hAnsi="Times New Roman" w:cs="Times New Roman"/>
          <w:sz w:val="28"/>
          <w:szCs w:val="28"/>
        </w:rPr>
        <w:t>что является критически важным для многих статистических методов.</w:t>
      </w:r>
    </w:p>
    <w:p w14:paraId="6872BC67" w14:textId="10BED332" w:rsidR="00EC0D89" w:rsidRPr="00A96D68" w:rsidRDefault="00A40C4C" w:rsidP="00322096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Выявить </w:t>
      </w:r>
      <w:r w:rsidRPr="00EC0D89">
        <w:rPr>
          <w:rFonts w:ascii="Times New Roman" w:hAnsi="Times New Roman" w:cs="Times New Roman"/>
          <w:sz w:val="28"/>
          <w:szCs w:val="28"/>
        </w:rPr>
        <w:t>автокорреляцию и другие характеристики временного ряда, что позволяет строить более точные прогнозные модели.</w:t>
      </w:r>
    </w:p>
    <w:p w14:paraId="63266FAA" w14:textId="77777777" w:rsidR="00826BD4" w:rsidRDefault="00EC0D89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D89">
        <w:rPr>
          <w:rFonts w:ascii="Times New Roman" w:hAnsi="Times New Roman" w:cs="Times New Roman"/>
          <w:sz w:val="28"/>
          <w:szCs w:val="28"/>
        </w:rPr>
        <w:t>Использование таких тестов в анализе временных рядов помогает повысить качество и точность моделей, обеспечивая более надежные выводы и прогнозы.</w:t>
      </w:r>
    </w:p>
    <w:p w14:paraId="2D59EE22" w14:textId="5496C158" w:rsidR="00826BD4" w:rsidRPr="00826BD4" w:rsidRDefault="00826BD4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6BD4">
        <w:rPr>
          <w:rFonts w:ascii="Times New Roman" w:hAnsi="Times New Roman" w:cs="Times New Roman"/>
          <w:sz w:val="28"/>
          <w:szCs w:val="28"/>
        </w:rPr>
        <w:t>Разложение временного ряда на компоненты (тренд, сезонность, шум) является важным методом анализа, который помогает улучшить прогнозирование продаж товаров, в том числе из ассортимента аптек. Этот подход позволяет более точно понять структуру временного ряда и улучшить качество прогнозов. Рассмотрим подробнее, как это работает:</w:t>
      </w:r>
    </w:p>
    <w:p w14:paraId="01529A86" w14:textId="77777777" w:rsidR="00826BD4" w:rsidRDefault="00826BD4" w:rsidP="00322096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BD4">
        <w:rPr>
          <w:rFonts w:ascii="Times New Roman" w:hAnsi="Times New Roman" w:cs="Times New Roman"/>
          <w:sz w:val="28"/>
          <w:szCs w:val="28"/>
        </w:rPr>
        <w:t>Тренд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26BD4">
        <w:rPr>
          <w:rFonts w:ascii="Times New Roman" w:hAnsi="Times New Roman" w:cs="Times New Roman"/>
          <w:sz w:val="28"/>
          <w:szCs w:val="28"/>
        </w:rPr>
        <w:t>показывает общую тенденцию изменения продаж с течением времени. Например, если наблюдается устойчивый рост спроса на определенные лекарственные средства, это может отражаться в трендовой компоненте.</w:t>
      </w:r>
    </w:p>
    <w:p w14:paraId="0EBBACAB" w14:textId="77777777" w:rsidR="00826BD4" w:rsidRDefault="00826BD4" w:rsidP="0032209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BD4">
        <w:rPr>
          <w:rFonts w:ascii="Times New Roman" w:hAnsi="Times New Roman" w:cs="Times New Roman"/>
          <w:sz w:val="28"/>
          <w:szCs w:val="28"/>
        </w:rPr>
        <w:t xml:space="preserve">Применение в прогнозировании: </w:t>
      </w:r>
    </w:p>
    <w:p w14:paraId="4CC8A4FA" w14:textId="77777777" w:rsidR="00826BD4" w:rsidRDefault="00826BD4" w:rsidP="0032209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BD4">
        <w:rPr>
          <w:rFonts w:ascii="Times New Roman" w:hAnsi="Times New Roman" w:cs="Times New Roman"/>
          <w:sz w:val="28"/>
          <w:szCs w:val="28"/>
        </w:rPr>
        <w:t>Идентификация тренда позволяет аптеке планировать запасы, учитывая долгосрочные изменения в спросе.</w:t>
      </w:r>
    </w:p>
    <w:p w14:paraId="462F5488" w14:textId="77DBF811" w:rsidR="00826BD4" w:rsidRPr="00826BD4" w:rsidRDefault="00826BD4" w:rsidP="0032209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BD4">
        <w:rPr>
          <w:rFonts w:ascii="Times New Roman" w:hAnsi="Times New Roman" w:cs="Times New Roman"/>
          <w:sz w:val="28"/>
          <w:szCs w:val="28"/>
        </w:rPr>
        <w:lastRenderedPageBreak/>
        <w:t>Более точное понимание тренда помогает определить стратегические направления развития, такие как расширение ассортимента или маркетинговые кампании.</w:t>
      </w:r>
    </w:p>
    <w:p w14:paraId="74F45241" w14:textId="77777777" w:rsidR="00826BD4" w:rsidRDefault="00826BD4" w:rsidP="00322096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BD4">
        <w:rPr>
          <w:rFonts w:ascii="Times New Roman" w:hAnsi="Times New Roman" w:cs="Times New Roman"/>
          <w:sz w:val="28"/>
          <w:szCs w:val="28"/>
        </w:rPr>
        <w:t>Сезонность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26BD4">
        <w:rPr>
          <w:rFonts w:ascii="Times New Roman" w:hAnsi="Times New Roman" w:cs="Times New Roman"/>
          <w:sz w:val="28"/>
          <w:szCs w:val="28"/>
        </w:rPr>
        <w:t>отражает регулярные колебания продаж, связанные с сезонами года, праздниками или другими периодическими событиями. В аптечном бизнесе это может быть особенно актуально для сезонных заболеваний, таких как грипп или аллергия.</w:t>
      </w:r>
    </w:p>
    <w:p w14:paraId="35CEF553" w14:textId="77777777" w:rsidR="00826BD4" w:rsidRDefault="00826BD4" w:rsidP="0032209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BD4">
        <w:rPr>
          <w:rFonts w:ascii="Times New Roman" w:hAnsi="Times New Roman" w:cs="Times New Roman"/>
          <w:sz w:val="28"/>
          <w:szCs w:val="28"/>
        </w:rPr>
        <w:t>Применение в прогнозировании:</w:t>
      </w:r>
    </w:p>
    <w:p w14:paraId="3ECE1595" w14:textId="77777777" w:rsidR="00826BD4" w:rsidRDefault="00826BD4" w:rsidP="00322096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BD4">
        <w:rPr>
          <w:rFonts w:ascii="Times New Roman" w:hAnsi="Times New Roman" w:cs="Times New Roman"/>
          <w:sz w:val="28"/>
          <w:szCs w:val="28"/>
        </w:rPr>
        <w:t>Учет сезонных колебаний позволяет аптекам заранее подготовиться к пиковым периодам спроса, обеспечив достаточные запасы нужных товаров.</w:t>
      </w:r>
    </w:p>
    <w:p w14:paraId="3DF011E6" w14:textId="326A9B21" w:rsidR="00826BD4" w:rsidRPr="00826BD4" w:rsidRDefault="00826BD4" w:rsidP="00322096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BD4">
        <w:rPr>
          <w:rFonts w:ascii="Times New Roman" w:hAnsi="Times New Roman" w:cs="Times New Roman"/>
          <w:sz w:val="28"/>
          <w:szCs w:val="28"/>
        </w:rPr>
        <w:t>Анализ сезонности помогает в оптимизации маркетинговых усилий, таких как сезонные акции и скидки.</w:t>
      </w:r>
    </w:p>
    <w:p w14:paraId="7A2DAC9E" w14:textId="704FBC89" w:rsidR="00826BD4" w:rsidRDefault="00826BD4" w:rsidP="00322096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BD4">
        <w:rPr>
          <w:rFonts w:ascii="Times New Roman" w:hAnsi="Times New Roman" w:cs="Times New Roman"/>
          <w:sz w:val="28"/>
          <w:szCs w:val="28"/>
        </w:rPr>
        <w:t>Шум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26BD4">
        <w:rPr>
          <w:rFonts w:ascii="Times New Roman" w:hAnsi="Times New Roman" w:cs="Times New Roman"/>
          <w:sz w:val="28"/>
          <w:szCs w:val="28"/>
        </w:rPr>
        <w:t>представляет собой случайные колебания, которые не связаны с трендом или сезонностью. Это может включать неожиданные изменения в спросе, вызванные внешними факторами, такими как погодные условия или экономические события.</w:t>
      </w:r>
    </w:p>
    <w:p w14:paraId="2A3DF761" w14:textId="0E42DBEE" w:rsidR="009745D4" w:rsidRPr="009745D4" w:rsidRDefault="008C701A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01A">
        <w:rPr>
          <w:rFonts w:ascii="Times New Roman" w:hAnsi="Times New Roman" w:cs="Times New Roman"/>
          <w:sz w:val="28"/>
          <w:szCs w:val="28"/>
        </w:rPr>
        <w:t>Удаление выбросов с использованием z-оценки (z-</w:t>
      </w:r>
      <w:proofErr w:type="spellStart"/>
      <w:r w:rsidRPr="008C701A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8C701A">
        <w:rPr>
          <w:rFonts w:ascii="Times New Roman" w:hAnsi="Times New Roman" w:cs="Times New Roman"/>
          <w:sz w:val="28"/>
          <w:szCs w:val="28"/>
        </w:rPr>
        <w:t>) является одним из эффективных методов для обработки временных рядов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701A">
        <w:rPr>
          <w:rFonts w:ascii="Times New Roman" w:hAnsi="Times New Roman" w:cs="Times New Roman"/>
          <w:sz w:val="28"/>
          <w:szCs w:val="28"/>
        </w:rPr>
        <w:t>Этот метод помогает устранить аномальные значения, которые могут искажать анализ и прогнозирование.</w:t>
      </w:r>
      <w:r w:rsidR="009745D4">
        <w:rPr>
          <w:rFonts w:ascii="Times New Roman" w:hAnsi="Times New Roman" w:cs="Times New Roman"/>
          <w:sz w:val="28"/>
          <w:szCs w:val="28"/>
        </w:rPr>
        <w:t xml:space="preserve"> Имеет ряд преимуществ:</w:t>
      </w:r>
    </w:p>
    <w:p w14:paraId="37DEF521" w14:textId="4C4BBE4B" w:rsidR="009745D4" w:rsidRDefault="009745D4" w:rsidP="00322096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D4">
        <w:rPr>
          <w:rFonts w:ascii="Times New Roman" w:hAnsi="Times New Roman" w:cs="Times New Roman"/>
          <w:sz w:val="28"/>
          <w:szCs w:val="28"/>
        </w:rPr>
        <w:t>Простота и эффективность: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9745D4">
        <w:rPr>
          <w:rFonts w:ascii="Times New Roman" w:hAnsi="Times New Roman" w:cs="Times New Roman"/>
          <w:sz w:val="28"/>
          <w:szCs w:val="28"/>
        </w:rPr>
        <w:t>етод легко применим и требует минимальных вычислений, что делает его доступным для использования в различных системах.</w:t>
      </w:r>
    </w:p>
    <w:p w14:paraId="1BE00C38" w14:textId="2F29F006" w:rsidR="009745D4" w:rsidRDefault="009745D4" w:rsidP="00322096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Объективность: п</w:t>
      </w:r>
      <w:r w:rsidRPr="009745D4">
        <w:rPr>
          <w:rFonts w:ascii="Times New Roman" w:hAnsi="Times New Roman" w:cs="Times New Roman"/>
          <w:sz w:val="28"/>
          <w:szCs w:val="28"/>
        </w:rPr>
        <w:t>озволяет объективно определить выбросы на основе статистических характеристик данных.</w:t>
      </w:r>
    </w:p>
    <w:p w14:paraId="53A60072" w14:textId="77777777" w:rsidR="009745D4" w:rsidRDefault="009745D4" w:rsidP="00322096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Универсальность: п</w:t>
      </w:r>
      <w:r w:rsidRPr="009745D4">
        <w:rPr>
          <w:rFonts w:ascii="Times New Roman" w:hAnsi="Times New Roman" w:cs="Times New Roman"/>
          <w:sz w:val="28"/>
          <w:szCs w:val="28"/>
        </w:rPr>
        <w:t>рименим к различным типам данных и может быть адаптирован под конкретные задачи и пороги.</w:t>
      </w:r>
    </w:p>
    <w:p w14:paraId="36C7E3FD" w14:textId="77777777" w:rsidR="009745D4" w:rsidRDefault="009745D4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45D4">
        <w:rPr>
          <w:rFonts w:ascii="Times New Roman" w:hAnsi="Times New Roman" w:cs="Times New Roman"/>
          <w:sz w:val="28"/>
          <w:szCs w:val="28"/>
        </w:rPr>
        <w:t>Применение метода z-оценки для удаления выбросов в данных о продажах аптек позволяет улучшить качество данных и повысить точность прогнозов. Это особенно важно в условиях высокого уровня вариативности спроса на фармацевтические товары, где выбросы могут существенно исказить анализ и последующие решения.</w:t>
      </w:r>
    </w:p>
    <w:p w14:paraId="518836EC" w14:textId="77777777" w:rsidR="009745D4" w:rsidRDefault="00AD0981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981">
        <w:rPr>
          <w:rFonts w:ascii="Times New Roman" w:hAnsi="Times New Roman" w:cs="Times New Roman"/>
          <w:sz w:val="28"/>
          <w:szCs w:val="28"/>
        </w:rPr>
        <w:t>В современной литературе также активно исследуется применение моделей машинного обучения для анализа временных рядов, таких как</w:t>
      </w:r>
      <w:r w:rsidR="009745D4">
        <w:rPr>
          <w:rFonts w:ascii="Times New Roman" w:hAnsi="Times New Roman" w:cs="Times New Roman"/>
          <w:sz w:val="28"/>
          <w:szCs w:val="28"/>
        </w:rPr>
        <w:t>:</w:t>
      </w:r>
    </w:p>
    <w:p w14:paraId="282B828D" w14:textId="4689C60C" w:rsidR="009745D4" w:rsidRDefault="00AD0981" w:rsidP="00322096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D4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r w:rsidR="009745D4">
        <w:rPr>
          <w:rFonts w:ascii="Times New Roman" w:hAnsi="Times New Roman" w:cs="Times New Roman"/>
          <w:sz w:val="28"/>
          <w:szCs w:val="28"/>
        </w:rPr>
        <w:t>: п</w:t>
      </w:r>
      <w:r w:rsidR="009745D4" w:rsidRPr="00AD0981">
        <w:rPr>
          <w:rFonts w:ascii="Times New Roman" w:hAnsi="Times New Roman" w:cs="Times New Roman"/>
          <w:sz w:val="28"/>
          <w:szCs w:val="28"/>
        </w:rPr>
        <w:t>ростая</w:t>
      </w:r>
      <w:r w:rsidR="009745D4">
        <w:rPr>
          <w:rFonts w:ascii="Times New Roman" w:hAnsi="Times New Roman" w:cs="Times New Roman"/>
          <w:sz w:val="28"/>
          <w:szCs w:val="28"/>
        </w:rPr>
        <w:t xml:space="preserve"> </w:t>
      </w:r>
      <w:r w:rsidR="009745D4" w:rsidRPr="00AD0981">
        <w:rPr>
          <w:rFonts w:ascii="Times New Roman" w:hAnsi="Times New Roman" w:cs="Times New Roman"/>
          <w:sz w:val="28"/>
          <w:szCs w:val="28"/>
        </w:rPr>
        <w:t>линейная регрессия, используемая для моделирования линейных зависимостей.</w:t>
      </w:r>
    </w:p>
    <w:p w14:paraId="2617B7A7" w14:textId="7CF06D30" w:rsidR="009745D4" w:rsidRDefault="00AD0981" w:rsidP="00322096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D4">
        <w:rPr>
          <w:rFonts w:ascii="Times New Roman" w:hAnsi="Times New Roman" w:cs="Times New Roman"/>
          <w:sz w:val="28"/>
          <w:szCs w:val="28"/>
          <w:lang w:val="en-US"/>
        </w:rPr>
        <w:t>KNeighborsRegressor</w:t>
      </w:r>
      <w:r w:rsidR="009745D4">
        <w:rPr>
          <w:rFonts w:ascii="Times New Roman" w:hAnsi="Times New Roman" w:cs="Times New Roman"/>
          <w:sz w:val="28"/>
          <w:szCs w:val="28"/>
        </w:rPr>
        <w:t>: м</w:t>
      </w:r>
      <w:r w:rsidR="009745D4" w:rsidRPr="00AD0981">
        <w:rPr>
          <w:rFonts w:ascii="Times New Roman" w:hAnsi="Times New Roman" w:cs="Times New Roman"/>
          <w:sz w:val="28"/>
          <w:szCs w:val="28"/>
        </w:rPr>
        <w:t xml:space="preserve">етод </w:t>
      </w:r>
      <w:r w:rsidR="009745D4" w:rsidRPr="00AD098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45D4" w:rsidRPr="00AD0981">
        <w:rPr>
          <w:rFonts w:ascii="Times New Roman" w:hAnsi="Times New Roman" w:cs="Times New Roman"/>
          <w:sz w:val="28"/>
          <w:szCs w:val="28"/>
        </w:rPr>
        <w:t>-ближайших соседей, который использует информацию о ближайших точках для прогнозирования.</w:t>
      </w:r>
    </w:p>
    <w:p w14:paraId="1F6A50E9" w14:textId="106A44DE" w:rsidR="009745D4" w:rsidRDefault="009745D4" w:rsidP="00322096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981"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: а</w:t>
      </w:r>
      <w:r w:rsidRPr="00AD0981">
        <w:rPr>
          <w:rFonts w:ascii="Times New Roman" w:hAnsi="Times New Roman" w:cs="Times New Roman"/>
          <w:sz w:val="28"/>
          <w:szCs w:val="28"/>
        </w:rPr>
        <w:t>нсамблевая модель на основе случайных лесов, объединяющая прогнозы множества деревьев решений.</w:t>
      </w:r>
    </w:p>
    <w:p w14:paraId="2867A521" w14:textId="0DA345C1" w:rsidR="009745D4" w:rsidRDefault="00AD0981" w:rsidP="00322096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D4"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 w:rsidR="009745D4">
        <w:rPr>
          <w:rFonts w:ascii="Times New Roman" w:hAnsi="Times New Roman" w:cs="Times New Roman"/>
          <w:sz w:val="28"/>
          <w:szCs w:val="28"/>
        </w:rPr>
        <w:t>: п</w:t>
      </w:r>
      <w:r w:rsidR="009745D4" w:rsidRPr="00AD0981">
        <w:rPr>
          <w:rFonts w:ascii="Times New Roman" w:hAnsi="Times New Roman" w:cs="Times New Roman"/>
          <w:sz w:val="28"/>
          <w:szCs w:val="28"/>
        </w:rPr>
        <w:t xml:space="preserve">родвинутая градиентная бустинговая модель, </w:t>
      </w:r>
      <w:r w:rsidR="009745D4">
        <w:rPr>
          <w:rFonts w:ascii="Times New Roman" w:hAnsi="Times New Roman" w:cs="Times New Roman"/>
          <w:sz w:val="28"/>
          <w:szCs w:val="28"/>
        </w:rPr>
        <w:t>устойчивая</w:t>
      </w:r>
      <w:r w:rsidR="009745D4" w:rsidRPr="00AD0981">
        <w:rPr>
          <w:rFonts w:ascii="Times New Roman" w:hAnsi="Times New Roman" w:cs="Times New Roman"/>
          <w:sz w:val="28"/>
          <w:szCs w:val="28"/>
        </w:rPr>
        <w:t xml:space="preserve"> к переобучению.</w:t>
      </w:r>
    </w:p>
    <w:p w14:paraId="3E71422B" w14:textId="77777777" w:rsidR="00322096" w:rsidRDefault="00AD0981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45D4">
        <w:rPr>
          <w:rFonts w:ascii="Times New Roman" w:hAnsi="Times New Roman" w:cs="Times New Roman"/>
          <w:sz w:val="28"/>
          <w:szCs w:val="28"/>
        </w:rPr>
        <w:t>Эти модели позволяют учесть множество факторов и извлечь сложные зависимости из данных, что делает их мощным инструментом для прогнозирования продаж товаров из ассортимента аптек.</w:t>
      </w:r>
    </w:p>
    <w:p w14:paraId="0DC56FE9" w14:textId="77777777" w:rsidR="00322096" w:rsidRDefault="00322096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981">
        <w:rPr>
          <w:rFonts w:ascii="Times New Roman" w:hAnsi="Times New Roman" w:cs="Times New Roman"/>
          <w:sz w:val="28"/>
          <w:szCs w:val="28"/>
        </w:rPr>
        <w:t xml:space="preserve">На сегодняшний день анализ временных рядов для продажи товаров в аптеках активно развивается. Используются различные методы и подходы, чтобы учитывать специфические особенности данных, такие как сезонные колебания и тренды. Метрики оценки качества моделей и статистические тесты играют ключевую роль в проверке адекватности моделей. Применение машинного </w:t>
      </w:r>
      <w:r w:rsidRPr="00AD0981">
        <w:rPr>
          <w:rFonts w:ascii="Times New Roman" w:hAnsi="Times New Roman" w:cs="Times New Roman"/>
          <w:sz w:val="28"/>
          <w:szCs w:val="28"/>
        </w:rPr>
        <w:lastRenderedPageBreak/>
        <w:t>обучения позволяет значительно повысить точность прогнозов и оптимизировать процессы управления запасами.</w:t>
      </w:r>
    </w:p>
    <w:p w14:paraId="1F1DFC3D" w14:textId="77777777" w:rsidR="00322096" w:rsidRDefault="00322096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981">
        <w:rPr>
          <w:rFonts w:ascii="Times New Roman" w:hAnsi="Times New Roman" w:cs="Times New Roman"/>
          <w:sz w:val="28"/>
          <w:szCs w:val="28"/>
        </w:rPr>
        <w:t>Многие исследования сосредоточены на улучшении существующих моделей и разработке новых методов, учитывающих уникальные особенности аптечных продаж, такие как сезонные пики спроса на определенные товары (например, противопростудные препараты в зимний период).</w:t>
      </w:r>
    </w:p>
    <w:p w14:paraId="2CB599D7" w14:textId="5847F66E" w:rsidR="00AD0981" w:rsidRDefault="00322096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981">
        <w:rPr>
          <w:rFonts w:ascii="Times New Roman" w:hAnsi="Times New Roman" w:cs="Times New Roman"/>
          <w:sz w:val="28"/>
          <w:szCs w:val="28"/>
        </w:rPr>
        <w:t xml:space="preserve">В последние годы наблюдается значительный прогресс в использовании временных рядов для прогнозирования продаж в аптеках.  Новейшие алгоритмы машинного обучения, такие как </w:t>
      </w:r>
      <w:r w:rsidRPr="00AD0981"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 w:rsidRPr="00AD0981">
        <w:rPr>
          <w:rFonts w:ascii="Times New Roman" w:hAnsi="Times New Roman" w:cs="Times New Roman"/>
          <w:sz w:val="28"/>
          <w:szCs w:val="28"/>
        </w:rPr>
        <w:t xml:space="preserve">, показывают высокую точность прогнозов. </w:t>
      </w:r>
    </w:p>
    <w:p w14:paraId="758F8812" w14:textId="00AAC50D" w:rsidR="00322096" w:rsidRDefault="00322096" w:rsidP="003220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5638EC" w14:textId="65F6F87C" w:rsidR="00322096" w:rsidRDefault="000D6C41" w:rsidP="00241C5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6C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</w:t>
      </w:r>
    </w:p>
    <w:p w14:paraId="77DDDB06" w14:textId="1772E1B1" w:rsidR="00241C5A" w:rsidRDefault="00241C5A" w:rsidP="00241C5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1C5A">
        <w:rPr>
          <w:rFonts w:ascii="Times New Roman" w:hAnsi="Times New Roman" w:cs="Times New Roman"/>
          <w:sz w:val="28"/>
          <w:szCs w:val="28"/>
        </w:rPr>
        <w:t>Для данного проекта предсказания продаж товаров из ассортимента аптек по временным рядам предполагал включать следующие шаги:</w:t>
      </w:r>
    </w:p>
    <w:p w14:paraId="18073024" w14:textId="6DE7043E" w:rsidR="00241C5A" w:rsidRDefault="00241C5A" w:rsidP="00241C5A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данных: </w:t>
      </w:r>
      <w:r w:rsidRPr="00241C5A">
        <w:rPr>
          <w:rFonts w:ascii="Times New Roman" w:hAnsi="Times New Roman" w:cs="Times New Roman"/>
          <w:sz w:val="28"/>
          <w:szCs w:val="28"/>
        </w:rPr>
        <w:t xml:space="preserve">осуществлена загрузка данных с помощью библиотеки </w:t>
      </w:r>
      <w:proofErr w:type="spellStart"/>
      <w:r w:rsidRPr="00241C5A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241C5A">
        <w:rPr>
          <w:rFonts w:ascii="Times New Roman" w:hAnsi="Times New Roman" w:cs="Times New Roman"/>
          <w:sz w:val="28"/>
          <w:szCs w:val="28"/>
        </w:rPr>
        <w:t>, что позволяет эффективно обрабатывать большие наборы данных.</w:t>
      </w:r>
    </w:p>
    <w:p w14:paraId="19A001A2" w14:textId="77777777" w:rsidR="00241C5A" w:rsidRDefault="00241C5A" w:rsidP="00241C5A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Предсказание продаж одного товара:</w:t>
      </w:r>
    </w:p>
    <w:p w14:paraId="1396EE49" w14:textId="58FDB818" w:rsidR="00241C5A" w:rsidRDefault="00241C5A" w:rsidP="00241C5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были обработаны и прошли статистические тесты на стационарность;</w:t>
      </w:r>
    </w:p>
    <w:p w14:paraId="58F5830B" w14:textId="20F9EDFD" w:rsidR="00241C5A" w:rsidRDefault="00241C5A" w:rsidP="00241C5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удалены выбросы при </w:t>
      </w:r>
      <w:r w:rsidRPr="00241C5A">
        <w:rPr>
          <w:rFonts w:ascii="Times New Roman" w:hAnsi="Times New Roman" w:cs="Times New Roman"/>
          <w:sz w:val="28"/>
          <w:szCs w:val="28"/>
        </w:rPr>
        <w:t>помощи z-оценки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B39FBF" w14:textId="5BFB8A0E" w:rsidR="00E82BD5" w:rsidRDefault="00E82BD5" w:rsidP="00241C5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лаговые и агрегирующие признаки;</w:t>
      </w:r>
    </w:p>
    <w:p w14:paraId="3F75F24B" w14:textId="197169ED" w:rsidR="00241C5A" w:rsidRDefault="00241C5A" w:rsidP="00241C5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обучены четыре различные модели машинного обучения из библиотеки </w:t>
      </w:r>
      <w:r w:rsidRPr="00684759">
        <w:rPr>
          <w:rFonts w:ascii="Times New Roman" w:hAnsi="Times New Roman" w:cs="Times New Roman"/>
          <w:sz w:val="28"/>
          <w:szCs w:val="28"/>
        </w:rPr>
        <w:t>scikit-learn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12B1AC" w14:textId="5F7C65A7" w:rsidR="00241C5A" w:rsidRDefault="00241C5A" w:rsidP="00241C5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подбор оптимальных гиперпараметров проходил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optuna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B36B2B" w14:textId="5D3FCCB3" w:rsidR="00241C5A" w:rsidRPr="00241C5A" w:rsidRDefault="00241C5A" w:rsidP="00241C5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качества прогноза использовались метрики, такие как </w:t>
      </w:r>
      <w:r w:rsidRPr="00241C5A">
        <w:rPr>
          <w:rFonts w:ascii="Times New Roman" w:hAnsi="Times New Roman" w:cs="Times New Roman"/>
          <w:sz w:val="28"/>
          <w:szCs w:val="28"/>
        </w:rPr>
        <w:t>WAPE, MAE, BIAS, а также проводилась визуализация прогнозов.</w:t>
      </w:r>
    </w:p>
    <w:p w14:paraId="3FDD2254" w14:textId="34C90CC3" w:rsidR="00241C5A" w:rsidRPr="00241C5A" w:rsidRDefault="00241C5A" w:rsidP="00241C5A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C5A">
        <w:rPr>
          <w:rFonts w:ascii="Times New Roman" w:hAnsi="Times New Roman" w:cs="Times New Roman"/>
          <w:sz w:val="28"/>
          <w:szCs w:val="28"/>
        </w:rPr>
        <w:t>После сравнения качества моделей была выбрана наилучшая модель, для которой был написан готовый класс для прогнозирования продаж товаров из ассортимента аптек на основе временных рядов</w:t>
      </w:r>
      <w:r w:rsidR="009E48BC">
        <w:rPr>
          <w:rFonts w:ascii="Times New Roman" w:hAnsi="Times New Roman" w:cs="Times New Roman"/>
          <w:sz w:val="28"/>
          <w:szCs w:val="28"/>
        </w:rPr>
        <w:t>.</w:t>
      </w:r>
    </w:p>
    <w:p w14:paraId="5CD2CF75" w14:textId="5BEC2B07" w:rsidR="00E82BD5" w:rsidRDefault="00241C5A" w:rsidP="00E82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1C5A">
        <w:rPr>
          <w:rFonts w:ascii="Times New Roman" w:hAnsi="Times New Roman" w:cs="Times New Roman"/>
          <w:sz w:val="28"/>
          <w:szCs w:val="28"/>
        </w:rPr>
        <w:t>Таким образом, в рамках проекта были выполнены основные этапы предсказания продаж на основе временных рядов, включая предобработку данных, обучение и оценку моделей машинного обучения, а также выбор наилучшей модели для прогнозирования продаж товаров из ассортимента аптек.</w:t>
      </w:r>
      <w:r w:rsidR="00E82BD5">
        <w:rPr>
          <w:rFonts w:ascii="Times New Roman" w:hAnsi="Times New Roman" w:cs="Times New Roman"/>
          <w:sz w:val="28"/>
          <w:szCs w:val="28"/>
        </w:rPr>
        <w:br w:type="page"/>
      </w:r>
    </w:p>
    <w:p w14:paraId="34CFF681" w14:textId="4322763C" w:rsidR="00241C5A" w:rsidRDefault="00E82BD5" w:rsidP="00241C5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B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Эксперименты</w:t>
      </w:r>
    </w:p>
    <w:p w14:paraId="630B0A4A" w14:textId="06338B59" w:rsidR="00E82BD5" w:rsidRPr="00AE4B86" w:rsidRDefault="00E82BD5" w:rsidP="00E82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2BD5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 состоят из двух таблиц и содержит информацию о наименовании товаров, их характеристиках и количестве проданного.</w:t>
      </w:r>
    </w:p>
    <w:p w14:paraId="7BC2970F" w14:textId="7A8FFA53" w:rsidR="00DA5E70" w:rsidRDefault="00DA5E70" w:rsidP="00DA5E70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</w:t>
      </w:r>
    </w:p>
    <w:p w14:paraId="42E0D97C" w14:textId="48418660" w:rsidR="00DA5E70" w:rsidRPr="00DA5E70" w:rsidRDefault="00DA5E70" w:rsidP="00DA5E7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Описание </w:t>
      </w:r>
      <w:r w:rsidR="001E3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670"/>
        <w:gridCol w:w="2028"/>
      </w:tblGrid>
      <w:tr w:rsidR="00077311" w14:paraId="459551D1" w14:textId="78B0849C" w:rsidTr="001E3DD1">
        <w:tc>
          <w:tcPr>
            <w:tcW w:w="1980" w:type="dxa"/>
          </w:tcPr>
          <w:p w14:paraId="6D6CD6B2" w14:textId="205A26DC" w:rsidR="00077311" w:rsidRPr="00676993" w:rsidRDefault="00077311" w:rsidP="00077311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676993">
              <w:rPr>
                <w:sz w:val="28"/>
                <w:szCs w:val="28"/>
                <w:shd w:val="clear" w:color="auto" w:fill="FFFFFF"/>
              </w:rPr>
              <w:t>Наименование таблицы</w:t>
            </w:r>
          </w:p>
        </w:tc>
        <w:tc>
          <w:tcPr>
            <w:tcW w:w="5670" w:type="dxa"/>
          </w:tcPr>
          <w:p w14:paraId="0375499A" w14:textId="56411B1A" w:rsidR="00077311" w:rsidRPr="00676993" w:rsidRDefault="00077311" w:rsidP="00077311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676993">
              <w:rPr>
                <w:sz w:val="28"/>
                <w:szCs w:val="28"/>
                <w:shd w:val="clear" w:color="auto" w:fill="FFFFFF"/>
              </w:rPr>
              <w:t>Признаки</w:t>
            </w:r>
          </w:p>
        </w:tc>
        <w:tc>
          <w:tcPr>
            <w:tcW w:w="2028" w:type="dxa"/>
          </w:tcPr>
          <w:p w14:paraId="26DC5148" w14:textId="2067EBF9" w:rsidR="00077311" w:rsidRPr="00676993" w:rsidRDefault="00077311" w:rsidP="00077311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Количество строк</w:t>
            </w:r>
          </w:p>
        </w:tc>
      </w:tr>
      <w:tr w:rsidR="00077311" w14:paraId="5046A84F" w14:textId="6D26ED54" w:rsidTr="001E3DD1">
        <w:tc>
          <w:tcPr>
            <w:tcW w:w="1980" w:type="dxa"/>
          </w:tcPr>
          <w:p w14:paraId="0C709399" w14:textId="3FD4DCB3" w:rsidR="00077311" w:rsidRPr="00676993" w:rsidRDefault="00077311" w:rsidP="00077311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76993">
              <w:rPr>
                <w:sz w:val="28"/>
                <w:szCs w:val="28"/>
                <w:shd w:val="clear" w:color="auto" w:fill="FFFFFF"/>
                <w:lang w:val="en-US"/>
              </w:rPr>
              <w:t>df_skuid_st_cg</w:t>
            </w:r>
            <w:proofErr w:type="spellEnd"/>
          </w:p>
        </w:tc>
        <w:tc>
          <w:tcPr>
            <w:tcW w:w="5670" w:type="dxa"/>
          </w:tcPr>
          <w:p w14:paraId="31AA23D4" w14:textId="77777777" w:rsidR="00077311" w:rsidRPr="00676993" w:rsidRDefault="00077311" w:rsidP="0007731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76993">
              <w:rPr>
                <w:sz w:val="28"/>
                <w:szCs w:val="28"/>
              </w:rPr>
              <w:t>sku_id</w:t>
            </w:r>
            <w:proofErr w:type="spellEnd"/>
            <w:r w:rsidRPr="00676993">
              <w:rPr>
                <w:sz w:val="28"/>
                <w:szCs w:val="28"/>
              </w:rPr>
              <w:t xml:space="preserve"> (числовое, целое): </w:t>
            </w:r>
            <w:proofErr w:type="spellStart"/>
            <w:r w:rsidRPr="00676993">
              <w:rPr>
                <w:sz w:val="28"/>
                <w:szCs w:val="28"/>
              </w:rPr>
              <w:t>айди</w:t>
            </w:r>
            <w:proofErr w:type="spellEnd"/>
            <w:r w:rsidRPr="00676993">
              <w:rPr>
                <w:sz w:val="28"/>
                <w:szCs w:val="28"/>
              </w:rPr>
              <w:t xml:space="preserve"> товара;</w:t>
            </w:r>
          </w:p>
          <w:p w14:paraId="1A54B43B" w14:textId="77777777" w:rsidR="00077311" w:rsidRPr="00676993" w:rsidRDefault="00077311" w:rsidP="0007731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76993">
              <w:rPr>
                <w:sz w:val="28"/>
                <w:szCs w:val="28"/>
              </w:rPr>
              <w:t>st</w:t>
            </w:r>
            <w:proofErr w:type="spellEnd"/>
            <w:r w:rsidRPr="00676993">
              <w:rPr>
                <w:sz w:val="28"/>
                <w:szCs w:val="28"/>
              </w:rPr>
              <w:t xml:space="preserve"> (строка): короткое название товара;</w:t>
            </w:r>
          </w:p>
          <w:p w14:paraId="55DB11CC" w14:textId="59E3FC58" w:rsidR="00077311" w:rsidRPr="00676993" w:rsidRDefault="00077311" w:rsidP="0007731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76993">
              <w:rPr>
                <w:sz w:val="28"/>
                <w:szCs w:val="28"/>
              </w:rPr>
              <w:t>cg</w:t>
            </w:r>
            <w:proofErr w:type="spellEnd"/>
            <w:r w:rsidRPr="00676993">
              <w:rPr>
                <w:sz w:val="28"/>
                <w:szCs w:val="28"/>
              </w:rPr>
              <w:t xml:space="preserve"> (строка, по смыслу категориальный): потребительская категория.</w:t>
            </w:r>
          </w:p>
        </w:tc>
        <w:tc>
          <w:tcPr>
            <w:tcW w:w="2028" w:type="dxa"/>
          </w:tcPr>
          <w:p w14:paraId="1D21A552" w14:textId="77777777" w:rsidR="00077311" w:rsidRPr="00077311" w:rsidRDefault="00077311" w:rsidP="00077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077311">
              <w:rPr>
                <w:rFonts w:eastAsia="Times New Roman"/>
                <w:sz w:val="28"/>
                <w:szCs w:val="28"/>
                <w:lang w:val="en-US" w:eastAsia="en-US"/>
              </w:rPr>
              <w:t>11478799</w:t>
            </w:r>
          </w:p>
          <w:p w14:paraId="096B95DF" w14:textId="77777777" w:rsidR="00077311" w:rsidRPr="00077311" w:rsidRDefault="00077311" w:rsidP="00077311">
            <w:pPr>
              <w:shd w:val="clear" w:color="auto" w:fill="FFFFFF"/>
              <w:spacing w:before="100" w:beforeAutospacing="1" w:after="100" w:afterAutospacing="1" w:line="360" w:lineRule="auto"/>
              <w:ind w:left="720"/>
              <w:jc w:val="center"/>
              <w:rPr>
                <w:sz w:val="28"/>
                <w:szCs w:val="28"/>
              </w:rPr>
            </w:pPr>
          </w:p>
        </w:tc>
      </w:tr>
      <w:tr w:rsidR="00077311" w14:paraId="277149EA" w14:textId="7F614448" w:rsidTr="001E3DD1">
        <w:tc>
          <w:tcPr>
            <w:tcW w:w="1980" w:type="dxa"/>
          </w:tcPr>
          <w:p w14:paraId="41B3B970" w14:textId="0140A148" w:rsidR="00077311" w:rsidRPr="00676993" w:rsidRDefault="00077311" w:rsidP="00077311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76993">
              <w:rPr>
                <w:sz w:val="28"/>
                <w:szCs w:val="28"/>
                <w:shd w:val="clear" w:color="auto" w:fill="FFFFFF"/>
                <w:lang w:val="en-US"/>
              </w:rPr>
              <w:t>df_cheques</w:t>
            </w:r>
            <w:proofErr w:type="spellEnd"/>
          </w:p>
        </w:tc>
        <w:tc>
          <w:tcPr>
            <w:tcW w:w="5670" w:type="dxa"/>
          </w:tcPr>
          <w:p w14:paraId="02782E5E" w14:textId="77777777" w:rsidR="00077311" w:rsidRPr="00676993" w:rsidRDefault="00077311" w:rsidP="0007731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76993">
              <w:rPr>
                <w:sz w:val="28"/>
                <w:szCs w:val="28"/>
              </w:rPr>
              <w:t>chain_id</w:t>
            </w:r>
            <w:proofErr w:type="spellEnd"/>
            <w:r w:rsidRPr="00676993">
              <w:rPr>
                <w:sz w:val="28"/>
                <w:szCs w:val="28"/>
              </w:rPr>
              <w:t xml:space="preserve"> (числовое, целое): </w:t>
            </w:r>
            <w:proofErr w:type="spellStart"/>
            <w:r w:rsidRPr="00676993">
              <w:rPr>
                <w:sz w:val="28"/>
                <w:szCs w:val="28"/>
              </w:rPr>
              <w:t>айди</w:t>
            </w:r>
            <w:proofErr w:type="spellEnd"/>
            <w:r w:rsidRPr="00676993">
              <w:rPr>
                <w:sz w:val="28"/>
                <w:szCs w:val="28"/>
              </w:rPr>
              <w:t xml:space="preserve"> сети аптек;</w:t>
            </w:r>
          </w:p>
          <w:p w14:paraId="57978FCF" w14:textId="77777777" w:rsidR="00077311" w:rsidRPr="00676993" w:rsidRDefault="00077311" w:rsidP="0007731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76993">
              <w:rPr>
                <w:sz w:val="28"/>
                <w:szCs w:val="28"/>
              </w:rPr>
              <w:t>endpoint_id</w:t>
            </w:r>
            <w:proofErr w:type="spellEnd"/>
            <w:r w:rsidRPr="00676993">
              <w:rPr>
                <w:sz w:val="28"/>
                <w:szCs w:val="28"/>
              </w:rPr>
              <w:t xml:space="preserve"> (числовое, целое): </w:t>
            </w:r>
            <w:proofErr w:type="spellStart"/>
            <w:r w:rsidRPr="00676993">
              <w:rPr>
                <w:sz w:val="28"/>
                <w:szCs w:val="28"/>
              </w:rPr>
              <w:t>айди</w:t>
            </w:r>
            <w:proofErr w:type="spellEnd"/>
            <w:r w:rsidRPr="00676993">
              <w:rPr>
                <w:sz w:val="28"/>
                <w:szCs w:val="28"/>
              </w:rPr>
              <w:t xml:space="preserve"> конкретной аптеки;</w:t>
            </w:r>
          </w:p>
          <w:p w14:paraId="6C74E9DC" w14:textId="77777777" w:rsidR="00077311" w:rsidRPr="00676993" w:rsidRDefault="00077311" w:rsidP="0007731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76993">
              <w:rPr>
                <w:sz w:val="28"/>
                <w:szCs w:val="28"/>
              </w:rPr>
              <w:t>cheque_id</w:t>
            </w:r>
            <w:proofErr w:type="spellEnd"/>
            <w:r w:rsidRPr="00676993">
              <w:rPr>
                <w:sz w:val="28"/>
                <w:szCs w:val="28"/>
              </w:rPr>
              <w:t xml:space="preserve"> (строка): </w:t>
            </w:r>
            <w:proofErr w:type="spellStart"/>
            <w:r w:rsidRPr="00676993">
              <w:rPr>
                <w:sz w:val="28"/>
                <w:szCs w:val="28"/>
              </w:rPr>
              <w:t>айди</w:t>
            </w:r>
            <w:proofErr w:type="spellEnd"/>
            <w:r w:rsidRPr="00676993">
              <w:rPr>
                <w:sz w:val="28"/>
                <w:szCs w:val="28"/>
              </w:rPr>
              <w:t xml:space="preserve"> чека;</w:t>
            </w:r>
          </w:p>
          <w:p w14:paraId="5C3C842C" w14:textId="77777777" w:rsidR="00077311" w:rsidRPr="00676993" w:rsidRDefault="00077311" w:rsidP="0007731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76993">
              <w:rPr>
                <w:sz w:val="28"/>
                <w:szCs w:val="28"/>
              </w:rPr>
              <w:t>cheque_ts</w:t>
            </w:r>
            <w:proofErr w:type="spellEnd"/>
            <w:r w:rsidRPr="00676993">
              <w:rPr>
                <w:sz w:val="28"/>
                <w:szCs w:val="28"/>
              </w:rPr>
              <w:t xml:space="preserve"> (строка, по смыслу дата): </w:t>
            </w:r>
            <w:proofErr w:type="spellStart"/>
            <w:r w:rsidRPr="00676993">
              <w:rPr>
                <w:sz w:val="28"/>
                <w:szCs w:val="28"/>
              </w:rPr>
              <w:t>таймстемп</w:t>
            </w:r>
            <w:proofErr w:type="spellEnd"/>
            <w:r w:rsidRPr="00676993">
              <w:rPr>
                <w:sz w:val="28"/>
                <w:szCs w:val="28"/>
              </w:rPr>
              <w:t xml:space="preserve"> чека;</w:t>
            </w:r>
          </w:p>
          <w:p w14:paraId="54EBD751" w14:textId="77777777" w:rsidR="00077311" w:rsidRPr="00676993" w:rsidRDefault="00077311" w:rsidP="0007731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76993">
              <w:rPr>
                <w:sz w:val="28"/>
                <w:szCs w:val="28"/>
              </w:rPr>
              <w:t>sku_id</w:t>
            </w:r>
            <w:proofErr w:type="spellEnd"/>
            <w:r w:rsidRPr="00676993">
              <w:rPr>
                <w:sz w:val="28"/>
                <w:szCs w:val="28"/>
              </w:rPr>
              <w:t xml:space="preserve"> (числовое, целое): </w:t>
            </w:r>
            <w:proofErr w:type="spellStart"/>
            <w:r w:rsidRPr="00676993">
              <w:rPr>
                <w:sz w:val="28"/>
                <w:szCs w:val="28"/>
              </w:rPr>
              <w:t>айди</w:t>
            </w:r>
            <w:proofErr w:type="spellEnd"/>
            <w:r w:rsidRPr="00676993">
              <w:rPr>
                <w:sz w:val="28"/>
                <w:szCs w:val="28"/>
              </w:rPr>
              <w:t xml:space="preserve"> товара;</w:t>
            </w:r>
          </w:p>
          <w:p w14:paraId="26DDD641" w14:textId="3632C63D" w:rsidR="00077311" w:rsidRPr="00676993" w:rsidRDefault="00077311" w:rsidP="0007731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76993">
              <w:rPr>
                <w:sz w:val="28"/>
                <w:szCs w:val="28"/>
              </w:rPr>
              <w:t>quantity</w:t>
            </w:r>
            <w:proofErr w:type="spellEnd"/>
            <w:r w:rsidRPr="00676993">
              <w:rPr>
                <w:sz w:val="28"/>
                <w:szCs w:val="28"/>
              </w:rPr>
              <w:t xml:space="preserve"> (числовое, с плавающей точкой): количество данного товара в чеке.</w:t>
            </w:r>
          </w:p>
        </w:tc>
        <w:tc>
          <w:tcPr>
            <w:tcW w:w="2028" w:type="dxa"/>
          </w:tcPr>
          <w:p w14:paraId="28EF306B" w14:textId="77777777" w:rsidR="00077311" w:rsidRPr="00077311" w:rsidRDefault="00077311" w:rsidP="00077311">
            <w:pPr>
              <w:pStyle w:val="HTML0"/>
              <w:shd w:val="clear" w:color="auto" w:fill="FFFFFF"/>
              <w:wordWrap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311">
              <w:rPr>
                <w:rFonts w:ascii="Times New Roman" w:hAnsi="Times New Roman" w:cs="Times New Roman"/>
                <w:sz w:val="28"/>
                <w:szCs w:val="28"/>
              </w:rPr>
              <w:t>744313569</w:t>
            </w:r>
          </w:p>
          <w:p w14:paraId="518567CE" w14:textId="77777777" w:rsidR="00077311" w:rsidRPr="00077311" w:rsidRDefault="00077311" w:rsidP="00077311">
            <w:pPr>
              <w:shd w:val="clear" w:color="auto" w:fill="FFFFFF"/>
              <w:spacing w:before="100" w:beforeAutospacing="1" w:after="100" w:afterAutospacing="1" w:line="360" w:lineRule="auto"/>
              <w:ind w:left="720"/>
              <w:jc w:val="center"/>
              <w:rPr>
                <w:sz w:val="28"/>
                <w:szCs w:val="28"/>
              </w:rPr>
            </w:pPr>
          </w:p>
        </w:tc>
      </w:tr>
    </w:tbl>
    <w:p w14:paraId="797B93BF" w14:textId="77777777" w:rsidR="001E3DD1" w:rsidRDefault="001E3DD1" w:rsidP="00E82BD5">
      <w:pPr>
        <w:spacing w:line="36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12E6C9B" w14:textId="6C5F81B3" w:rsidR="001E3DD1" w:rsidRDefault="001E3DD1" w:rsidP="001E3D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3DD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Попробуем сначала предсказывать продажи для одного товара. Выберем все записи товара, например, с Супрастином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1E3DD1">
        <w:rPr>
          <w:rFonts w:ascii="Times New Roman" w:hAnsi="Times New Roman" w:cs="Times New Roman"/>
          <w:sz w:val="28"/>
          <w:szCs w:val="28"/>
          <w:shd w:val="clear" w:color="auto" w:fill="FFFFFF"/>
        </w:rPr>
        <w:t>имеем 203006 записей.</w:t>
      </w:r>
    </w:p>
    <w:p w14:paraId="2283E38B" w14:textId="2693608D" w:rsidR="00C47924" w:rsidRDefault="00C47924" w:rsidP="001E3D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проведение статистических тестов и предобработки данных произвели построение моделей с параметрами по умолчанию. Получили следующие результаты:</w:t>
      </w:r>
    </w:p>
    <w:p w14:paraId="33DEE46F" w14:textId="69A963E8" w:rsidR="00C47924" w:rsidRDefault="00C47924" w:rsidP="00C47924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2</w:t>
      </w:r>
    </w:p>
    <w:p w14:paraId="6F014B42" w14:textId="17D74386" w:rsidR="00C47924" w:rsidRDefault="00C47924" w:rsidP="00C4792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моделей с параметрами по умолчанию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C47924" w14:paraId="3F78C685" w14:textId="77777777" w:rsidTr="00841AE4">
        <w:trPr>
          <w:trHeight w:val="330"/>
        </w:trPr>
        <w:tc>
          <w:tcPr>
            <w:tcW w:w="2419" w:type="dxa"/>
            <w:vMerge w:val="restart"/>
          </w:tcPr>
          <w:p w14:paraId="3D17CD81" w14:textId="7BFE5F02" w:rsidR="00C47924" w:rsidRDefault="00C47924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Модель</w:t>
            </w:r>
          </w:p>
        </w:tc>
        <w:tc>
          <w:tcPr>
            <w:tcW w:w="7259" w:type="dxa"/>
            <w:gridSpan w:val="3"/>
          </w:tcPr>
          <w:p w14:paraId="645C2EB5" w14:textId="04F88A3C" w:rsidR="00C47924" w:rsidRDefault="00C47924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Метрики</w:t>
            </w:r>
          </w:p>
        </w:tc>
      </w:tr>
      <w:tr w:rsidR="00C47924" w14:paraId="5A7ED17E" w14:textId="77777777" w:rsidTr="00C47924">
        <w:trPr>
          <w:trHeight w:val="350"/>
        </w:trPr>
        <w:tc>
          <w:tcPr>
            <w:tcW w:w="2419" w:type="dxa"/>
            <w:vMerge/>
          </w:tcPr>
          <w:p w14:paraId="1965061F" w14:textId="77777777" w:rsidR="00C47924" w:rsidRDefault="00C47924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19" w:type="dxa"/>
          </w:tcPr>
          <w:p w14:paraId="53A89712" w14:textId="236D4876" w:rsidR="00C47924" w:rsidRPr="00C47924" w:rsidRDefault="00C47924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WAPE</w:t>
            </w:r>
          </w:p>
        </w:tc>
        <w:tc>
          <w:tcPr>
            <w:tcW w:w="2420" w:type="dxa"/>
          </w:tcPr>
          <w:p w14:paraId="05B87625" w14:textId="485468D9" w:rsidR="00C47924" w:rsidRPr="00C47924" w:rsidRDefault="00C47924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BIAS</w:t>
            </w:r>
          </w:p>
        </w:tc>
        <w:tc>
          <w:tcPr>
            <w:tcW w:w="2420" w:type="dxa"/>
          </w:tcPr>
          <w:p w14:paraId="10990C70" w14:textId="73685219" w:rsidR="00C47924" w:rsidRPr="00C47924" w:rsidRDefault="00C47924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MAE</w:t>
            </w:r>
          </w:p>
        </w:tc>
      </w:tr>
      <w:tr w:rsidR="00C47924" w14:paraId="3C961E18" w14:textId="77777777" w:rsidTr="00C47924">
        <w:tc>
          <w:tcPr>
            <w:tcW w:w="2419" w:type="dxa"/>
          </w:tcPr>
          <w:p w14:paraId="1764C452" w14:textId="6F6DD7B0" w:rsidR="00C47924" w:rsidRPr="00C47924" w:rsidRDefault="00C47924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LR</w:t>
            </w:r>
          </w:p>
        </w:tc>
        <w:tc>
          <w:tcPr>
            <w:tcW w:w="2419" w:type="dxa"/>
          </w:tcPr>
          <w:p w14:paraId="0FCC35C4" w14:textId="6B5215B7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37.37</w:t>
            </w:r>
          </w:p>
        </w:tc>
        <w:tc>
          <w:tcPr>
            <w:tcW w:w="2420" w:type="dxa"/>
          </w:tcPr>
          <w:p w14:paraId="2837479E" w14:textId="7ABDE989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194.92</w:t>
            </w:r>
          </w:p>
        </w:tc>
        <w:tc>
          <w:tcPr>
            <w:tcW w:w="2420" w:type="dxa"/>
          </w:tcPr>
          <w:p w14:paraId="6BC340B4" w14:textId="2E1F0563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220.51</w:t>
            </w:r>
          </w:p>
        </w:tc>
      </w:tr>
      <w:tr w:rsidR="00C47924" w14:paraId="3970FC0F" w14:textId="77777777" w:rsidTr="00C47924">
        <w:tc>
          <w:tcPr>
            <w:tcW w:w="2419" w:type="dxa"/>
          </w:tcPr>
          <w:p w14:paraId="660D5D5A" w14:textId="76ED8329" w:rsidR="00C47924" w:rsidRPr="00C47924" w:rsidRDefault="00C47924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RFR</w:t>
            </w:r>
          </w:p>
        </w:tc>
        <w:tc>
          <w:tcPr>
            <w:tcW w:w="2419" w:type="dxa"/>
          </w:tcPr>
          <w:p w14:paraId="29C32F59" w14:textId="7F672268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29.10</w:t>
            </w:r>
          </w:p>
        </w:tc>
        <w:tc>
          <w:tcPr>
            <w:tcW w:w="2420" w:type="dxa"/>
          </w:tcPr>
          <w:p w14:paraId="3FFC2127" w14:textId="3F89A057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133.48</w:t>
            </w:r>
          </w:p>
        </w:tc>
        <w:tc>
          <w:tcPr>
            <w:tcW w:w="2420" w:type="dxa"/>
          </w:tcPr>
          <w:p w14:paraId="4690BB5F" w14:textId="0E19F65F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171.77</w:t>
            </w:r>
          </w:p>
        </w:tc>
      </w:tr>
      <w:tr w:rsidR="00C47924" w14:paraId="768F98EC" w14:textId="77777777" w:rsidTr="00C47924">
        <w:tc>
          <w:tcPr>
            <w:tcW w:w="2419" w:type="dxa"/>
          </w:tcPr>
          <w:p w14:paraId="3E82AF67" w14:textId="667485A4" w:rsidR="00C47924" w:rsidRPr="00C47924" w:rsidRDefault="00C47924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KNR</w:t>
            </w:r>
          </w:p>
        </w:tc>
        <w:tc>
          <w:tcPr>
            <w:tcW w:w="2419" w:type="dxa"/>
          </w:tcPr>
          <w:p w14:paraId="368FE819" w14:textId="670F6251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47.88</w:t>
            </w:r>
          </w:p>
        </w:tc>
        <w:tc>
          <w:tcPr>
            <w:tcW w:w="2420" w:type="dxa"/>
          </w:tcPr>
          <w:p w14:paraId="49C7CD37" w14:textId="6C65DA3A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231.85</w:t>
            </w:r>
          </w:p>
        </w:tc>
        <w:tc>
          <w:tcPr>
            <w:tcW w:w="2420" w:type="dxa"/>
          </w:tcPr>
          <w:p w14:paraId="1118916C" w14:textId="1606DEC9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282.66</w:t>
            </w:r>
          </w:p>
        </w:tc>
      </w:tr>
      <w:tr w:rsidR="00C47924" w14:paraId="2C368816" w14:textId="77777777" w:rsidTr="00C47924">
        <w:tc>
          <w:tcPr>
            <w:tcW w:w="2419" w:type="dxa"/>
          </w:tcPr>
          <w:p w14:paraId="7DEA9AE1" w14:textId="486A37C3" w:rsidR="00C47924" w:rsidRPr="00C47924" w:rsidRDefault="00C47924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CBR</w:t>
            </w:r>
          </w:p>
        </w:tc>
        <w:tc>
          <w:tcPr>
            <w:tcW w:w="2419" w:type="dxa"/>
          </w:tcPr>
          <w:p w14:paraId="2C44A166" w14:textId="43797542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27.17</w:t>
            </w:r>
          </w:p>
        </w:tc>
        <w:tc>
          <w:tcPr>
            <w:tcW w:w="2420" w:type="dxa"/>
          </w:tcPr>
          <w:p w14:paraId="5FF0A30A" w14:textId="2B7BB77A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114.63</w:t>
            </w:r>
          </w:p>
        </w:tc>
        <w:tc>
          <w:tcPr>
            <w:tcW w:w="2420" w:type="dxa"/>
          </w:tcPr>
          <w:p w14:paraId="2DABA06F" w14:textId="141D8C38" w:rsidR="00C47924" w:rsidRDefault="001D7C1C" w:rsidP="00C4792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160.39</w:t>
            </w:r>
          </w:p>
        </w:tc>
      </w:tr>
    </w:tbl>
    <w:p w14:paraId="5FD9BBC8" w14:textId="1F23E13A" w:rsidR="001E3DD1" w:rsidRDefault="001E3DD1" w:rsidP="001D7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747DCD" w14:textId="77777777" w:rsidR="001D7C1C" w:rsidRDefault="001D7C1C" w:rsidP="00832F5B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На данном этапе:</w:t>
      </w:r>
    </w:p>
    <w:p w14:paraId="5AA73657" w14:textId="5C0FD7EC" w:rsidR="001D7C1C" w:rsidRDefault="001D7C1C" w:rsidP="001D7C1C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D7C1C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Обучили модели с параметрами по умолчанию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535D8EAC" w14:textId="66DB533F" w:rsidR="001D7C1C" w:rsidRPr="001D7C1C" w:rsidRDefault="001D7C1C" w:rsidP="001D7C1C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D7C1C">
        <w:rPr>
          <w:rFonts w:ascii="Times New Roman" w:eastAsia="Times New Roman" w:hAnsi="Times New Roman" w:cs="Times New Roman"/>
          <w:sz w:val="28"/>
          <w:szCs w:val="28"/>
          <w:lang w:eastAsia="en-US"/>
        </w:rPr>
        <w:t>Лучшее качество с параметрами по умолчанию показывает модель</w:t>
      </w:r>
      <w:r w:rsidRPr="001D7C1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1D7C1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en-US"/>
        </w:rPr>
        <w:t>CatBoostRegressor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US"/>
        </w:rPr>
        <w:t>.</w:t>
      </w:r>
    </w:p>
    <w:p w14:paraId="5F25A24E" w14:textId="3FB38A80" w:rsidR="001D7C1C" w:rsidRDefault="001D7C1C" w:rsidP="001D7C1C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D7C1C">
        <w:rPr>
          <w:rFonts w:ascii="Times New Roman" w:eastAsia="Times New Roman" w:hAnsi="Times New Roman" w:cs="Times New Roman"/>
          <w:sz w:val="28"/>
          <w:szCs w:val="28"/>
          <w:lang w:eastAsia="en-US"/>
        </w:rPr>
        <w:t>Исходя из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D7C1C">
        <w:rPr>
          <w:rFonts w:ascii="Times New Roman" w:eastAsia="Times New Roman" w:hAnsi="Times New Roman" w:cs="Times New Roman"/>
          <w:sz w:val="28"/>
          <w:szCs w:val="28"/>
          <w:lang w:eastAsia="en-US"/>
        </w:rPr>
        <w:t>метрики</w:t>
      </w:r>
      <w:r w:rsidRPr="001D7C1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1D7C1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en-US"/>
        </w:rPr>
        <w:t>BIAS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US"/>
        </w:rPr>
        <w:t xml:space="preserve"> </w:t>
      </w:r>
      <w:r w:rsidRPr="001D7C1C">
        <w:rPr>
          <w:rFonts w:ascii="Times New Roman" w:eastAsia="Times New Roman" w:hAnsi="Times New Roman" w:cs="Times New Roman"/>
          <w:sz w:val="28"/>
          <w:szCs w:val="28"/>
          <w:lang w:eastAsia="en-US"/>
        </w:rPr>
        <w:t>стоит заметить, что наши прогнозы независимо от модели дают завышенные результаты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4F5E920D" w14:textId="67D77824" w:rsidR="001D7C1C" w:rsidRPr="001D7C1C" w:rsidRDefault="001D7C1C" w:rsidP="001D7C1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D7C1C">
        <w:rPr>
          <w:rFonts w:ascii="Times New Roman" w:eastAsia="Times New Roman" w:hAnsi="Times New Roman" w:cs="Times New Roman"/>
          <w:sz w:val="28"/>
          <w:szCs w:val="28"/>
          <w:lang w:eastAsia="en-US"/>
        </w:rPr>
        <w:t>В данных присутствуют пики, которые необходимо обработать.</w:t>
      </w:r>
    </w:p>
    <w:p w14:paraId="7B6EE146" w14:textId="4788CE23" w:rsidR="00E82BD5" w:rsidRDefault="001D7C1C" w:rsidP="00832F5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Далее при помощи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Pr="001D7C1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оценки удаляем выбросы из данных и делаем предобработку данных получаем следующие результаты:</w:t>
      </w:r>
    </w:p>
    <w:p w14:paraId="7B549FCF" w14:textId="091AE1D4" w:rsidR="001D7C1C" w:rsidRDefault="001D7C1C" w:rsidP="001D7C1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3</w:t>
      </w:r>
    </w:p>
    <w:p w14:paraId="726B87A4" w14:textId="0BE3A387" w:rsidR="001D7C1C" w:rsidRDefault="001D7C1C" w:rsidP="001D7C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моделей с параметрами по умолчанию на данных без пиков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1D7C1C" w14:paraId="5FC539A1" w14:textId="77777777" w:rsidTr="000021A9">
        <w:trPr>
          <w:trHeight w:val="330"/>
        </w:trPr>
        <w:tc>
          <w:tcPr>
            <w:tcW w:w="2419" w:type="dxa"/>
            <w:vMerge w:val="restart"/>
          </w:tcPr>
          <w:p w14:paraId="13F24D72" w14:textId="77777777" w:rsidR="001D7C1C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Модель</w:t>
            </w:r>
          </w:p>
        </w:tc>
        <w:tc>
          <w:tcPr>
            <w:tcW w:w="7259" w:type="dxa"/>
            <w:gridSpan w:val="3"/>
          </w:tcPr>
          <w:p w14:paraId="5191C1D0" w14:textId="77777777" w:rsidR="001D7C1C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Метрики</w:t>
            </w:r>
          </w:p>
        </w:tc>
      </w:tr>
      <w:tr w:rsidR="001D7C1C" w:rsidRPr="00C47924" w14:paraId="00F7775C" w14:textId="77777777" w:rsidTr="000021A9">
        <w:trPr>
          <w:trHeight w:val="350"/>
        </w:trPr>
        <w:tc>
          <w:tcPr>
            <w:tcW w:w="2419" w:type="dxa"/>
            <w:vMerge/>
          </w:tcPr>
          <w:p w14:paraId="2C40B300" w14:textId="77777777" w:rsidR="001D7C1C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19" w:type="dxa"/>
          </w:tcPr>
          <w:p w14:paraId="491FD4DA" w14:textId="77777777" w:rsidR="001D7C1C" w:rsidRPr="00C47924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WAPE</w:t>
            </w:r>
          </w:p>
        </w:tc>
        <w:tc>
          <w:tcPr>
            <w:tcW w:w="2420" w:type="dxa"/>
          </w:tcPr>
          <w:p w14:paraId="65357E78" w14:textId="77777777" w:rsidR="001D7C1C" w:rsidRPr="00C47924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BIAS</w:t>
            </w:r>
          </w:p>
        </w:tc>
        <w:tc>
          <w:tcPr>
            <w:tcW w:w="2420" w:type="dxa"/>
          </w:tcPr>
          <w:p w14:paraId="5041A22D" w14:textId="77777777" w:rsidR="001D7C1C" w:rsidRPr="00C47924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MAE</w:t>
            </w:r>
          </w:p>
        </w:tc>
      </w:tr>
      <w:tr w:rsidR="001D7C1C" w14:paraId="69B4723D" w14:textId="77777777" w:rsidTr="000021A9">
        <w:tc>
          <w:tcPr>
            <w:tcW w:w="2419" w:type="dxa"/>
          </w:tcPr>
          <w:p w14:paraId="30AAC430" w14:textId="77777777" w:rsidR="001D7C1C" w:rsidRPr="00C47924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LR</w:t>
            </w:r>
          </w:p>
        </w:tc>
        <w:tc>
          <w:tcPr>
            <w:tcW w:w="2419" w:type="dxa"/>
          </w:tcPr>
          <w:p w14:paraId="22352F05" w14:textId="5A1B5EE5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26</w:t>
            </w:r>
            <w:r w:rsidR="001D7C1C">
              <w:rPr>
                <w:sz w:val="28"/>
                <w:szCs w:val="28"/>
                <w:shd w:val="clear" w:color="auto" w:fill="FFFFFF"/>
              </w:rPr>
              <w:t>.</w:t>
            </w:r>
            <w:r>
              <w:rPr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2420" w:type="dxa"/>
          </w:tcPr>
          <w:p w14:paraId="6D59A007" w14:textId="1FAABB7F" w:rsidR="001D7C1C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</w:t>
            </w:r>
            <w:r w:rsidR="00832F5B">
              <w:rPr>
                <w:sz w:val="28"/>
                <w:szCs w:val="28"/>
                <w:shd w:val="clear" w:color="auto" w:fill="FFFFFF"/>
              </w:rPr>
              <w:t>44.76</w:t>
            </w:r>
          </w:p>
        </w:tc>
        <w:tc>
          <w:tcPr>
            <w:tcW w:w="2420" w:type="dxa"/>
          </w:tcPr>
          <w:p w14:paraId="225D207F" w14:textId="250C5329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149.36</w:t>
            </w:r>
          </w:p>
        </w:tc>
      </w:tr>
      <w:tr w:rsidR="001D7C1C" w14:paraId="36FABED7" w14:textId="77777777" w:rsidTr="000021A9">
        <w:tc>
          <w:tcPr>
            <w:tcW w:w="2419" w:type="dxa"/>
          </w:tcPr>
          <w:p w14:paraId="4A8F80A6" w14:textId="77777777" w:rsidR="001D7C1C" w:rsidRPr="00C47924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RFR</w:t>
            </w:r>
          </w:p>
        </w:tc>
        <w:tc>
          <w:tcPr>
            <w:tcW w:w="2419" w:type="dxa"/>
          </w:tcPr>
          <w:p w14:paraId="7E474F1F" w14:textId="64191BE6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13</w:t>
            </w:r>
            <w:r w:rsidR="001D7C1C">
              <w:rPr>
                <w:sz w:val="28"/>
                <w:szCs w:val="28"/>
                <w:shd w:val="clear" w:color="auto" w:fill="FFFFFF"/>
              </w:rPr>
              <w:t>.</w:t>
            </w:r>
            <w:r>
              <w:rPr>
                <w:sz w:val="28"/>
                <w:szCs w:val="28"/>
                <w:shd w:val="clear" w:color="auto" w:fill="FFFFFF"/>
              </w:rPr>
              <w:t>65</w:t>
            </w:r>
          </w:p>
        </w:tc>
        <w:tc>
          <w:tcPr>
            <w:tcW w:w="2420" w:type="dxa"/>
          </w:tcPr>
          <w:p w14:paraId="10B34AE8" w14:textId="47AA8C9F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41.93</w:t>
            </w:r>
          </w:p>
        </w:tc>
        <w:tc>
          <w:tcPr>
            <w:tcW w:w="2420" w:type="dxa"/>
          </w:tcPr>
          <w:p w14:paraId="494D5676" w14:textId="694589EC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77.77</w:t>
            </w:r>
          </w:p>
        </w:tc>
      </w:tr>
      <w:tr w:rsidR="001D7C1C" w14:paraId="3F876565" w14:textId="77777777" w:rsidTr="000021A9">
        <w:tc>
          <w:tcPr>
            <w:tcW w:w="2419" w:type="dxa"/>
          </w:tcPr>
          <w:p w14:paraId="4C780D01" w14:textId="77777777" w:rsidR="001D7C1C" w:rsidRPr="00C47924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KNR</w:t>
            </w:r>
          </w:p>
        </w:tc>
        <w:tc>
          <w:tcPr>
            <w:tcW w:w="2419" w:type="dxa"/>
          </w:tcPr>
          <w:p w14:paraId="3497C378" w14:textId="403774AD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16.25</w:t>
            </w:r>
          </w:p>
        </w:tc>
        <w:tc>
          <w:tcPr>
            <w:tcW w:w="2420" w:type="dxa"/>
          </w:tcPr>
          <w:p w14:paraId="3D329FD8" w14:textId="3BDF857C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57.36</w:t>
            </w:r>
          </w:p>
        </w:tc>
        <w:tc>
          <w:tcPr>
            <w:tcW w:w="2420" w:type="dxa"/>
          </w:tcPr>
          <w:p w14:paraId="5A2B05B9" w14:textId="2AF5852B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92.61</w:t>
            </w:r>
          </w:p>
        </w:tc>
      </w:tr>
      <w:tr w:rsidR="001D7C1C" w14:paraId="3E85186E" w14:textId="77777777" w:rsidTr="000021A9">
        <w:tc>
          <w:tcPr>
            <w:tcW w:w="2419" w:type="dxa"/>
          </w:tcPr>
          <w:p w14:paraId="4849AFB4" w14:textId="77777777" w:rsidR="001D7C1C" w:rsidRPr="00C47924" w:rsidRDefault="001D7C1C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CBR</w:t>
            </w:r>
          </w:p>
        </w:tc>
        <w:tc>
          <w:tcPr>
            <w:tcW w:w="2419" w:type="dxa"/>
          </w:tcPr>
          <w:p w14:paraId="4DE66854" w14:textId="38B07590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11.56</w:t>
            </w:r>
          </w:p>
        </w:tc>
        <w:tc>
          <w:tcPr>
            <w:tcW w:w="2420" w:type="dxa"/>
          </w:tcPr>
          <w:p w14:paraId="1B3D337D" w14:textId="1E120F5F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34.14</w:t>
            </w:r>
          </w:p>
        </w:tc>
        <w:tc>
          <w:tcPr>
            <w:tcW w:w="2420" w:type="dxa"/>
          </w:tcPr>
          <w:p w14:paraId="15ECF524" w14:textId="7F4F50ED" w:rsidR="001D7C1C" w:rsidRDefault="00832F5B" w:rsidP="000021A9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65.88</w:t>
            </w:r>
          </w:p>
        </w:tc>
      </w:tr>
    </w:tbl>
    <w:p w14:paraId="2A13385D" w14:textId="4F7421E0" w:rsidR="00832F5B" w:rsidRDefault="00832F5B" w:rsidP="0063469C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32F5B">
        <w:rPr>
          <w:rFonts w:ascii="Times New Roman" w:eastAsia="Times New Roman" w:hAnsi="Times New Roman" w:cs="Times New Roman"/>
          <w:sz w:val="28"/>
          <w:szCs w:val="28"/>
          <w:lang w:eastAsia="en-US"/>
        </w:rPr>
        <w:t>После обработки пиков, результаты всех моделей улучшились. Заметим, что:</w:t>
      </w:r>
    </w:p>
    <w:p w14:paraId="5CF07DAF" w14:textId="1F75BC0F" w:rsidR="00832F5B" w:rsidRPr="00832F5B" w:rsidRDefault="00832F5B" w:rsidP="0063469C">
      <w:pPr>
        <w:pStyle w:val="a4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Лучшее качество показала модель </w:t>
      </w:r>
      <w:r w:rsidRPr="00832F5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en-US"/>
        </w:rPr>
        <w:t>CatBoostRegressor</w:t>
      </w:r>
    </w:p>
    <w:p w14:paraId="4FA451A6" w14:textId="301122AB" w:rsidR="00832F5B" w:rsidRDefault="00832F5B" w:rsidP="0063469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Далее подберем оптимальные гиперпараметры для данной при помощи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optuna</w:t>
      </w:r>
      <w:r w:rsid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t>. Получили следующие результаты:</w:t>
      </w:r>
    </w:p>
    <w:p w14:paraId="6E452655" w14:textId="1CAB3459" w:rsidR="0063469C" w:rsidRDefault="0063469C" w:rsidP="006346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07D4CCB3" w14:textId="775DDF6D" w:rsidR="0063469C" w:rsidRPr="0063469C" w:rsidRDefault="0063469C" w:rsidP="006346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Pr="00832F5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en-US"/>
        </w:rPr>
        <w:t>CatBoostRegressor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US"/>
        </w:rPr>
        <w:t xml:space="preserve"> на подобранных оптимальных гиперпараметрах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63469C" w14:paraId="63386172" w14:textId="77777777" w:rsidTr="0063469C">
        <w:tc>
          <w:tcPr>
            <w:tcW w:w="2419" w:type="dxa"/>
          </w:tcPr>
          <w:p w14:paraId="360D09E0" w14:textId="3AEEC9B2" w:rsidR="0063469C" w:rsidRDefault="0063469C" w:rsidP="0063469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419" w:type="dxa"/>
          </w:tcPr>
          <w:p w14:paraId="2D40B4F0" w14:textId="6C173BE5" w:rsidR="0063469C" w:rsidRPr="0063469C" w:rsidRDefault="0063469C" w:rsidP="0063469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WAPE</w:t>
            </w:r>
          </w:p>
        </w:tc>
        <w:tc>
          <w:tcPr>
            <w:tcW w:w="2420" w:type="dxa"/>
          </w:tcPr>
          <w:p w14:paraId="266A1782" w14:textId="567933EC" w:rsidR="0063469C" w:rsidRPr="0063469C" w:rsidRDefault="0063469C" w:rsidP="0063469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BIAS</w:t>
            </w:r>
          </w:p>
        </w:tc>
        <w:tc>
          <w:tcPr>
            <w:tcW w:w="2420" w:type="dxa"/>
          </w:tcPr>
          <w:p w14:paraId="4F14922B" w14:textId="7058A86A" w:rsidR="0063469C" w:rsidRPr="0063469C" w:rsidRDefault="0063469C" w:rsidP="0063469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MAE</w:t>
            </w:r>
          </w:p>
        </w:tc>
      </w:tr>
      <w:tr w:rsidR="0063469C" w14:paraId="63638C47" w14:textId="77777777" w:rsidTr="0063469C">
        <w:tc>
          <w:tcPr>
            <w:tcW w:w="2419" w:type="dxa"/>
          </w:tcPr>
          <w:p w14:paraId="04FF4CDA" w14:textId="1F766BE9" w:rsidR="0063469C" w:rsidRDefault="0063469C" w:rsidP="0063469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CBR</w:t>
            </w:r>
          </w:p>
        </w:tc>
        <w:tc>
          <w:tcPr>
            <w:tcW w:w="2419" w:type="dxa"/>
          </w:tcPr>
          <w:p w14:paraId="5133F307" w14:textId="32A987E8" w:rsidR="0063469C" w:rsidRDefault="0063469C" w:rsidP="0063469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9.94</w:t>
            </w:r>
          </w:p>
        </w:tc>
        <w:tc>
          <w:tcPr>
            <w:tcW w:w="2420" w:type="dxa"/>
          </w:tcPr>
          <w:p w14:paraId="50FF3759" w14:textId="58D9047F" w:rsidR="0063469C" w:rsidRDefault="0063469C" w:rsidP="0063469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0.81</w:t>
            </w:r>
          </w:p>
        </w:tc>
        <w:tc>
          <w:tcPr>
            <w:tcW w:w="2420" w:type="dxa"/>
          </w:tcPr>
          <w:p w14:paraId="69FB2912" w14:textId="2F8825AD" w:rsidR="0063469C" w:rsidRDefault="0063469C" w:rsidP="0063469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56.65</w:t>
            </w:r>
          </w:p>
        </w:tc>
      </w:tr>
    </w:tbl>
    <w:p w14:paraId="15C50E99" w14:textId="1313D15A" w:rsidR="0063469C" w:rsidRDefault="0063469C" w:rsidP="0063469C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Обуч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енная</w:t>
      </w:r>
      <w:r w:rsidRP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модель</w:t>
      </w:r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63469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en-US"/>
        </w:rPr>
        <w:t>CatBoostRegressor</w:t>
      </w:r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t>на лучших гиперпараметрах, подобранных через</w:t>
      </w:r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63469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optuna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показала следующие результаты:</w:t>
      </w:r>
    </w:p>
    <w:p w14:paraId="64A96F17" w14:textId="3E69C849" w:rsidR="0063469C" w:rsidRPr="0063469C" w:rsidRDefault="0063469C" w:rsidP="0063469C">
      <w:pPr>
        <w:pStyle w:val="a4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равен 9.94%, что означает, что модель ошибается в прогнозировании результатов на 9.94% в среднем.</w:t>
      </w:r>
    </w:p>
    <w:p w14:paraId="4CC18179" w14:textId="5A6ABF62" w:rsidR="0063469C" w:rsidRPr="0063469C" w:rsidRDefault="0063469C" w:rsidP="0063469C">
      <w:pPr>
        <w:pStyle w:val="a4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r w:rsidRP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равен 56.65, что указывает на среднюю </w:t>
      </w:r>
      <w:proofErr w:type="spellStart"/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абсолютную</w:t>
      </w:r>
      <w:proofErr w:type="spellEnd"/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ошибку</w:t>
      </w:r>
      <w:proofErr w:type="spellEnd"/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в </w:t>
      </w:r>
      <w:proofErr w:type="spellStart"/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прогнозах</w:t>
      </w:r>
      <w:proofErr w:type="spellEnd"/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</w:t>
      </w:r>
    </w:p>
    <w:p w14:paraId="57A0C439" w14:textId="1B0F8C48" w:rsidR="0063469C" w:rsidRPr="0063469C" w:rsidRDefault="0063469C" w:rsidP="0063469C">
      <w:pPr>
        <w:pStyle w:val="a4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BIAS</w:t>
      </w:r>
      <w:r w:rsidRP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равен 0.81, что указывает на небольшое смещение модели в предсказаниях.</w:t>
      </w:r>
    </w:p>
    <w:p w14:paraId="764833C5" w14:textId="115F7847" w:rsidR="0063469C" w:rsidRPr="009E48BC" w:rsidRDefault="0063469C" w:rsidP="009E48BC">
      <w:pPr>
        <w:shd w:val="clear" w:color="auto" w:fill="FFFFFF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t>С учетом полученных значений, можно сделать вывод, что модель имеет среднюю ошибку (</w:t>
      </w:r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r w:rsidRP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t>) в размере 56.65, но при этом имеет небольшое смещение (</w:t>
      </w:r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BIAS</w:t>
      </w:r>
      <w:r w:rsidRP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t>) и сравнительно приемлемую абсолютную процентную ошибку (</w:t>
      </w:r>
      <w:r w:rsidRPr="0063469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63469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). Модель, скорее всего, хорошо предсказывает данные, однако возможно требуется дополнительный анализ для определения причин возможных ошибок и возможных улучшений. </w:t>
      </w:r>
    </w:p>
    <w:p w14:paraId="736E0C3C" w14:textId="29CA288B" w:rsidR="009E48BC" w:rsidRDefault="009E48BC" w:rsidP="006346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6A8EF2" wp14:editId="60D6A0D9">
            <wp:extent cx="6151880" cy="1834515"/>
            <wp:effectExtent l="0" t="0" r="1270" b="0"/>
            <wp:docPr id="13660470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5E4D" w14:textId="2077074A" w:rsidR="009E48BC" w:rsidRDefault="009E48BC" w:rsidP="009E48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Визуализация прогноза продаж товара.</w:t>
      </w:r>
    </w:p>
    <w:p w14:paraId="4A8ECB77" w14:textId="335750DF" w:rsidR="00DA4B2C" w:rsidRDefault="009E48BC" w:rsidP="00DA4B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модели </w:t>
      </w:r>
      <w:r w:rsidRPr="009E48BC">
        <w:rPr>
          <w:rFonts w:ascii="Times New Roman" w:hAnsi="Times New Roman" w:cs="Times New Roman"/>
          <w:sz w:val="28"/>
          <w:szCs w:val="28"/>
        </w:rPr>
        <w:t>написан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8BC">
        <w:rPr>
          <w:rFonts w:ascii="Times New Roman" w:hAnsi="Times New Roman" w:cs="Times New Roman"/>
          <w:sz w:val="28"/>
          <w:szCs w:val="28"/>
        </w:rPr>
        <w:t>класс для прогнозирования продаж товаров из ассортимента аптек на основе временных рядов</w:t>
      </w:r>
      <w:r w:rsidR="00DA4B2C">
        <w:rPr>
          <w:rFonts w:ascii="Times New Roman" w:hAnsi="Times New Roman" w:cs="Times New Roman"/>
          <w:sz w:val="28"/>
          <w:szCs w:val="28"/>
        </w:rPr>
        <w:t>, в который на вход принимает название препарата и количество дней прогноза, которые хотим предсказать. На выходе имеем данный ряд прогнозирования с метриками качества.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CC785" w14:textId="03D1B0B7" w:rsidR="00DA4B2C" w:rsidRPr="009E48BC" w:rsidRDefault="00DA4B2C" w:rsidP="00DA4B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Производим проверку построенной модели на других товаров аптек. Результаты приведены в таблице.</w:t>
      </w:r>
    </w:p>
    <w:p w14:paraId="751B6112" w14:textId="27C7B51E" w:rsidR="009E48BC" w:rsidRDefault="00DA4B2C" w:rsidP="00DA4B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</w:p>
    <w:p w14:paraId="37FA7B9B" w14:textId="6C3EAD65" w:rsidR="00DA4B2C" w:rsidRPr="003A7E9F" w:rsidRDefault="003A7E9F" w:rsidP="003A7E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по препаратам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DA4B2C" w14:paraId="5CC99E18" w14:textId="77777777" w:rsidTr="000021A9">
        <w:trPr>
          <w:trHeight w:val="330"/>
        </w:trPr>
        <w:tc>
          <w:tcPr>
            <w:tcW w:w="2419" w:type="dxa"/>
            <w:vMerge w:val="restart"/>
          </w:tcPr>
          <w:p w14:paraId="2C46BD2E" w14:textId="753DFD5C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sz w:val="28"/>
                <w:szCs w:val="28"/>
                <w:shd w:val="clear" w:color="auto" w:fill="FFFFFF"/>
              </w:rPr>
              <w:t>Препарат</w:t>
            </w:r>
          </w:p>
        </w:tc>
        <w:tc>
          <w:tcPr>
            <w:tcW w:w="7259" w:type="dxa"/>
            <w:gridSpan w:val="3"/>
          </w:tcPr>
          <w:p w14:paraId="30D454E5" w14:textId="77777777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sz w:val="28"/>
                <w:szCs w:val="28"/>
                <w:shd w:val="clear" w:color="auto" w:fill="FFFFFF"/>
              </w:rPr>
              <w:t>Метрики</w:t>
            </w:r>
          </w:p>
        </w:tc>
      </w:tr>
      <w:tr w:rsidR="00DA4B2C" w:rsidRPr="00C47924" w14:paraId="75CB8E5E" w14:textId="77777777" w:rsidTr="000021A9">
        <w:trPr>
          <w:trHeight w:val="350"/>
        </w:trPr>
        <w:tc>
          <w:tcPr>
            <w:tcW w:w="2419" w:type="dxa"/>
            <w:vMerge/>
          </w:tcPr>
          <w:p w14:paraId="3DC2F4CE" w14:textId="77777777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19" w:type="dxa"/>
          </w:tcPr>
          <w:p w14:paraId="7B3666DD" w14:textId="3E076E6D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DA4B2C">
              <w:rPr>
                <w:sz w:val="28"/>
                <w:szCs w:val="28"/>
                <w:shd w:val="clear" w:color="auto" w:fill="FFFFFF"/>
                <w:lang w:val="en-US"/>
              </w:rPr>
              <w:t>MAE</w:t>
            </w:r>
          </w:p>
        </w:tc>
        <w:tc>
          <w:tcPr>
            <w:tcW w:w="2420" w:type="dxa"/>
          </w:tcPr>
          <w:p w14:paraId="711518EE" w14:textId="5C0B8F6E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DA4B2C">
              <w:rPr>
                <w:sz w:val="28"/>
                <w:szCs w:val="28"/>
                <w:shd w:val="clear" w:color="auto" w:fill="FFFFFF"/>
                <w:lang w:val="en-US"/>
              </w:rPr>
              <w:t>WAPE</w:t>
            </w:r>
          </w:p>
        </w:tc>
        <w:tc>
          <w:tcPr>
            <w:tcW w:w="2420" w:type="dxa"/>
          </w:tcPr>
          <w:p w14:paraId="516A4AFC" w14:textId="21301BF3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DA4B2C">
              <w:rPr>
                <w:sz w:val="28"/>
                <w:szCs w:val="28"/>
                <w:shd w:val="clear" w:color="auto" w:fill="FFFFFF"/>
                <w:lang w:val="en-US"/>
              </w:rPr>
              <w:t>BIAS</w:t>
            </w:r>
          </w:p>
        </w:tc>
      </w:tr>
      <w:tr w:rsidR="00DA4B2C" w14:paraId="2B147D5A" w14:textId="77777777" w:rsidTr="00142C25">
        <w:tc>
          <w:tcPr>
            <w:tcW w:w="2419" w:type="dxa"/>
          </w:tcPr>
          <w:p w14:paraId="1D21B0C6" w14:textId="46194450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sz w:val="28"/>
                <w:szCs w:val="28"/>
                <w:shd w:val="clear" w:color="auto" w:fill="FFFFFF"/>
              </w:rPr>
              <w:t>Супрастин</w:t>
            </w:r>
          </w:p>
        </w:tc>
        <w:tc>
          <w:tcPr>
            <w:tcW w:w="2419" w:type="dxa"/>
            <w:vAlign w:val="center"/>
          </w:tcPr>
          <w:p w14:paraId="308762E3" w14:textId="11CE40A5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56.65</w:t>
            </w:r>
          </w:p>
        </w:tc>
        <w:tc>
          <w:tcPr>
            <w:tcW w:w="2420" w:type="dxa"/>
            <w:vAlign w:val="center"/>
          </w:tcPr>
          <w:p w14:paraId="54E978D4" w14:textId="0949CE8F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9.94</w:t>
            </w:r>
          </w:p>
        </w:tc>
        <w:tc>
          <w:tcPr>
            <w:tcW w:w="2420" w:type="dxa"/>
            <w:vAlign w:val="center"/>
          </w:tcPr>
          <w:p w14:paraId="1BCD391B" w14:textId="02F8D0AF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0.81</w:t>
            </w:r>
          </w:p>
        </w:tc>
      </w:tr>
      <w:tr w:rsidR="00DA4B2C" w14:paraId="0FA4D845" w14:textId="77777777" w:rsidTr="000C3714">
        <w:tc>
          <w:tcPr>
            <w:tcW w:w="2419" w:type="dxa"/>
            <w:vAlign w:val="center"/>
          </w:tcPr>
          <w:p w14:paraId="4C19B68B" w14:textId="1AB2ED97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ТЕРАФЛЮ</w:t>
            </w:r>
          </w:p>
        </w:tc>
        <w:tc>
          <w:tcPr>
            <w:tcW w:w="2419" w:type="dxa"/>
            <w:vAlign w:val="center"/>
          </w:tcPr>
          <w:p w14:paraId="117CCBF7" w14:textId="17664CDB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213.65</w:t>
            </w:r>
          </w:p>
        </w:tc>
        <w:tc>
          <w:tcPr>
            <w:tcW w:w="2420" w:type="dxa"/>
            <w:vAlign w:val="center"/>
          </w:tcPr>
          <w:p w14:paraId="7BA9718F" w14:textId="5804EDF2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7.31</w:t>
            </w:r>
          </w:p>
        </w:tc>
        <w:tc>
          <w:tcPr>
            <w:tcW w:w="2420" w:type="dxa"/>
            <w:vAlign w:val="center"/>
          </w:tcPr>
          <w:p w14:paraId="2E7668F2" w14:textId="5A6DE188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55.60</w:t>
            </w:r>
          </w:p>
        </w:tc>
      </w:tr>
      <w:tr w:rsidR="00DA4B2C" w14:paraId="34057086" w14:textId="77777777" w:rsidTr="008450AD">
        <w:tc>
          <w:tcPr>
            <w:tcW w:w="2419" w:type="dxa"/>
            <w:vAlign w:val="center"/>
          </w:tcPr>
          <w:p w14:paraId="42098610" w14:textId="1DA42160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ИНГАВИРИН</w:t>
            </w:r>
          </w:p>
        </w:tc>
        <w:tc>
          <w:tcPr>
            <w:tcW w:w="2419" w:type="dxa"/>
            <w:vAlign w:val="center"/>
          </w:tcPr>
          <w:p w14:paraId="0268FA18" w14:textId="0E6127FA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48.67</w:t>
            </w:r>
          </w:p>
        </w:tc>
        <w:tc>
          <w:tcPr>
            <w:tcW w:w="2420" w:type="dxa"/>
            <w:vAlign w:val="center"/>
          </w:tcPr>
          <w:p w14:paraId="104F1BE0" w14:textId="0D40E388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16.41</w:t>
            </w:r>
          </w:p>
        </w:tc>
        <w:tc>
          <w:tcPr>
            <w:tcW w:w="2420" w:type="dxa"/>
            <w:vAlign w:val="center"/>
          </w:tcPr>
          <w:p w14:paraId="45ED19D9" w14:textId="0E12B37D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17.19</w:t>
            </w:r>
          </w:p>
        </w:tc>
      </w:tr>
      <w:tr w:rsidR="00DA4B2C" w14:paraId="717B613E" w14:textId="77777777" w:rsidTr="0049482D">
        <w:tc>
          <w:tcPr>
            <w:tcW w:w="2419" w:type="dxa"/>
            <w:vAlign w:val="center"/>
          </w:tcPr>
          <w:p w14:paraId="4FBAA496" w14:textId="01708329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НУРОФЕН</w:t>
            </w:r>
          </w:p>
        </w:tc>
        <w:tc>
          <w:tcPr>
            <w:tcW w:w="2419" w:type="dxa"/>
            <w:vAlign w:val="center"/>
          </w:tcPr>
          <w:p w14:paraId="4648FB83" w14:textId="2C703CEB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162.07</w:t>
            </w:r>
          </w:p>
        </w:tc>
        <w:tc>
          <w:tcPr>
            <w:tcW w:w="2420" w:type="dxa"/>
            <w:vAlign w:val="center"/>
          </w:tcPr>
          <w:p w14:paraId="78E5B571" w14:textId="2100C35D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20.71</w:t>
            </w:r>
          </w:p>
        </w:tc>
        <w:tc>
          <w:tcPr>
            <w:tcW w:w="2420" w:type="dxa"/>
            <w:vAlign w:val="center"/>
          </w:tcPr>
          <w:p w14:paraId="1F6E9CA0" w14:textId="5F7D62E3" w:rsidR="00DA4B2C" w:rsidRPr="00DA4B2C" w:rsidRDefault="00DA4B2C" w:rsidP="003A7E9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53.33</w:t>
            </w:r>
          </w:p>
        </w:tc>
      </w:tr>
      <w:tr w:rsidR="00DA4B2C" w14:paraId="1288A9F1" w14:textId="77777777" w:rsidTr="0049482D">
        <w:tc>
          <w:tcPr>
            <w:tcW w:w="2419" w:type="dxa"/>
            <w:vAlign w:val="center"/>
          </w:tcPr>
          <w:p w14:paraId="7617F612" w14:textId="559E065E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АРБИДОЛ</w:t>
            </w:r>
          </w:p>
        </w:tc>
        <w:tc>
          <w:tcPr>
            <w:tcW w:w="2419" w:type="dxa"/>
            <w:vAlign w:val="center"/>
          </w:tcPr>
          <w:p w14:paraId="1047F95E" w14:textId="2A671573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118.88</w:t>
            </w:r>
          </w:p>
        </w:tc>
        <w:tc>
          <w:tcPr>
            <w:tcW w:w="2420" w:type="dxa"/>
            <w:vAlign w:val="center"/>
          </w:tcPr>
          <w:p w14:paraId="3436431F" w14:textId="4FAE9353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15.30</w:t>
            </w:r>
          </w:p>
        </w:tc>
        <w:tc>
          <w:tcPr>
            <w:tcW w:w="2420" w:type="dxa"/>
            <w:vAlign w:val="center"/>
          </w:tcPr>
          <w:p w14:paraId="20B9CA0A" w14:textId="7756B9FB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-70.47</w:t>
            </w:r>
          </w:p>
        </w:tc>
      </w:tr>
      <w:tr w:rsidR="00DA4B2C" w14:paraId="391AC398" w14:textId="77777777" w:rsidTr="0049482D">
        <w:tc>
          <w:tcPr>
            <w:tcW w:w="2419" w:type="dxa"/>
            <w:vAlign w:val="center"/>
          </w:tcPr>
          <w:p w14:paraId="43C45555" w14:textId="6D833D0B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МИРАМИСТИН</w:t>
            </w:r>
          </w:p>
        </w:tc>
        <w:tc>
          <w:tcPr>
            <w:tcW w:w="2419" w:type="dxa"/>
            <w:vAlign w:val="center"/>
          </w:tcPr>
          <w:p w14:paraId="5E0A7252" w14:textId="5EC9AFBA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103.36</w:t>
            </w:r>
          </w:p>
        </w:tc>
        <w:tc>
          <w:tcPr>
            <w:tcW w:w="2420" w:type="dxa"/>
            <w:vAlign w:val="center"/>
          </w:tcPr>
          <w:p w14:paraId="51D0A8D4" w14:textId="7A675F96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17.89</w:t>
            </w:r>
          </w:p>
        </w:tc>
        <w:tc>
          <w:tcPr>
            <w:tcW w:w="2420" w:type="dxa"/>
            <w:vAlign w:val="center"/>
          </w:tcPr>
          <w:p w14:paraId="4CE99C37" w14:textId="6ACB08B5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-90.75</w:t>
            </w:r>
          </w:p>
        </w:tc>
      </w:tr>
      <w:tr w:rsidR="00DA4B2C" w14:paraId="77859D25" w14:textId="77777777" w:rsidTr="0049482D">
        <w:tc>
          <w:tcPr>
            <w:tcW w:w="2419" w:type="dxa"/>
            <w:vAlign w:val="center"/>
          </w:tcPr>
          <w:p w14:paraId="71982283" w14:textId="5AC58F7B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НИМЕСИЛ</w:t>
            </w:r>
          </w:p>
        </w:tc>
        <w:tc>
          <w:tcPr>
            <w:tcW w:w="2419" w:type="dxa"/>
            <w:vAlign w:val="center"/>
          </w:tcPr>
          <w:p w14:paraId="7470F9EB" w14:textId="681E3C7F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170.07</w:t>
            </w:r>
          </w:p>
        </w:tc>
        <w:tc>
          <w:tcPr>
            <w:tcW w:w="2420" w:type="dxa"/>
            <w:vAlign w:val="center"/>
          </w:tcPr>
          <w:p w14:paraId="2D308FCD" w14:textId="6B03B3AB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8.13</w:t>
            </w:r>
          </w:p>
        </w:tc>
        <w:tc>
          <w:tcPr>
            <w:tcW w:w="2420" w:type="dxa"/>
            <w:vAlign w:val="center"/>
          </w:tcPr>
          <w:p w14:paraId="3B0986D0" w14:textId="081097AB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-118.32</w:t>
            </w:r>
          </w:p>
        </w:tc>
      </w:tr>
      <w:tr w:rsidR="00DA4B2C" w14:paraId="191D5B7D" w14:textId="77777777" w:rsidTr="0049482D">
        <w:tc>
          <w:tcPr>
            <w:tcW w:w="2419" w:type="dxa"/>
            <w:vAlign w:val="center"/>
          </w:tcPr>
          <w:p w14:paraId="2B63B412" w14:textId="0C8018D9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КАГОЦЕЛ</w:t>
            </w:r>
          </w:p>
        </w:tc>
        <w:tc>
          <w:tcPr>
            <w:tcW w:w="2419" w:type="dxa"/>
            <w:vAlign w:val="center"/>
          </w:tcPr>
          <w:p w14:paraId="2AFFD508" w14:textId="2945E465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82.87</w:t>
            </w:r>
          </w:p>
        </w:tc>
        <w:tc>
          <w:tcPr>
            <w:tcW w:w="2420" w:type="dxa"/>
            <w:vAlign w:val="center"/>
          </w:tcPr>
          <w:p w14:paraId="339C5A1D" w14:textId="7957CCEE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24.31</w:t>
            </w:r>
          </w:p>
        </w:tc>
        <w:tc>
          <w:tcPr>
            <w:tcW w:w="2420" w:type="dxa"/>
            <w:vAlign w:val="center"/>
          </w:tcPr>
          <w:p w14:paraId="1039EBF2" w14:textId="385DC949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-78.66</w:t>
            </w:r>
          </w:p>
        </w:tc>
      </w:tr>
      <w:tr w:rsidR="00DA4B2C" w14:paraId="325C886B" w14:textId="77777777" w:rsidTr="0049482D">
        <w:tc>
          <w:tcPr>
            <w:tcW w:w="2419" w:type="dxa"/>
            <w:vAlign w:val="center"/>
          </w:tcPr>
          <w:p w14:paraId="109818CF" w14:textId="1FDE714C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МАКСИКОЛД</w:t>
            </w:r>
          </w:p>
        </w:tc>
        <w:tc>
          <w:tcPr>
            <w:tcW w:w="2419" w:type="dxa"/>
            <w:vAlign w:val="center"/>
          </w:tcPr>
          <w:p w14:paraId="35FC771F" w14:textId="33AD407C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171.73</w:t>
            </w:r>
          </w:p>
        </w:tc>
        <w:tc>
          <w:tcPr>
            <w:tcW w:w="2420" w:type="dxa"/>
            <w:vAlign w:val="center"/>
          </w:tcPr>
          <w:p w14:paraId="3172A366" w14:textId="188FA0A7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10.35</w:t>
            </w:r>
          </w:p>
        </w:tc>
        <w:tc>
          <w:tcPr>
            <w:tcW w:w="2420" w:type="dxa"/>
            <w:vAlign w:val="center"/>
          </w:tcPr>
          <w:p w14:paraId="15F3504E" w14:textId="5912E4B5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-51.92</w:t>
            </w:r>
          </w:p>
        </w:tc>
      </w:tr>
      <w:tr w:rsidR="00DA4B2C" w14:paraId="563F6FC6" w14:textId="77777777" w:rsidTr="0049482D">
        <w:tc>
          <w:tcPr>
            <w:tcW w:w="2419" w:type="dxa"/>
            <w:vAlign w:val="center"/>
          </w:tcPr>
          <w:p w14:paraId="367BEF11" w14:textId="27EA84B0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КЕТАНОВ</w:t>
            </w:r>
          </w:p>
        </w:tc>
        <w:tc>
          <w:tcPr>
            <w:tcW w:w="2419" w:type="dxa"/>
            <w:vAlign w:val="center"/>
          </w:tcPr>
          <w:p w14:paraId="4B8F3BA3" w14:textId="6AF109CF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58.08</w:t>
            </w:r>
          </w:p>
        </w:tc>
        <w:tc>
          <w:tcPr>
            <w:tcW w:w="2420" w:type="dxa"/>
            <w:vAlign w:val="center"/>
          </w:tcPr>
          <w:p w14:paraId="50EFBB99" w14:textId="3C123B0B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10.14</w:t>
            </w:r>
          </w:p>
        </w:tc>
        <w:tc>
          <w:tcPr>
            <w:tcW w:w="2420" w:type="dxa"/>
            <w:vAlign w:val="center"/>
          </w:tcPr>
          <w:p w14:paraId="17FCBF31" w14:textId="226FDDC1" w:rsidR="00DA4B2C" w:rsidRPr="00DA4B2C" w:rsidRDefault="00DA4B2C" w:rsidP="003A7E9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 w:rsidRPr="00DA4B2C">
              <w:rPr>
                <w:rFonts w:eastAsia="Times New Roman"/>
                <w:sz w:val="28"/>
                <w:szCs w:val="28"/>
                <w:lang w:val="en-US" w:eastAsia="en-US"/>
              </w:rPr>
              <w:t>-19.70</w:t>
            </w:r>
          </w:p>
        </w:tc>
      </w:tr>
    </w:tbl>
    <w:p w14:paraId="742956FA" w14:textId="0AB678FD" w:rsidR="003A7E9F" w:rsidRDefault="003A7E9F" w:rsidP="003A7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9BB3B" w14:textId="60501A1E" w:rsidR="003A7E9F" w:rsidRPr="00EF2664" w:rsidRDefault="003A7E9F" w:rsidP="003A7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664">
        <w:rPr>
          <w:rFonts w:ascii="Times New Roman" w:hAnsi="Times New Roman" w:cs="Times New Roman"/>
          <w:sz w:val="28"/>
          <w:szCs w:val="28"/>
        </w:rPr>
        <w:t>Из полученных результатов можно сделать следующий вывод:</w:t>
      </w:r>
    </w:p>
    <w:p w14:paraId="2CC778E2" w14:textId="27750DBE" w:rsidR="003A7E9F" w:rsidRPr="00EF2664" w:rsidRDefault="003A7E9F" w:rsidP="003A7E9F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664">
        <w:rPr>
          <w:rFonts w:ascii="Times New Roman" w:hAnsi="Times New Roman" w:cs="Times New Roman"/>
          <w:sz w:val="28"/>
          <w:szCs w:val="28"/>
        </w:rPr>
        <w:t>Общий уровень точности модели:</w:t>
      </w:r>
    </w:p>
    <w:p w14:paraId="2A859853" w14:textId="60BAD378" w:rsidR="003A7E9F" w:rsidRPr="00EF2664" w:rsidRDefault="003A7E9F" w:rsidP="003A7E9F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664">
        <w:rPr>
          <w:rFonts w:ascii="Times New Roman" w:hAnsi="Times New Roman" w:cs="Times New Roman"/>
          <w:sz w:val="28"/>
          <w:szCs w:val="28"/>
          <w:lang w:val="en-US"/>
        </w:rPr>
        <w:lastRenderedPageBreak/>
        <w:t>MAE</w:t>
      </w:r>
      <w:r w:rsidRPr="00EF2664">
        <w:rPr>
          <w:rFonts w:ascii="Times New Roman" w:hAnsi="Times New Roman" w:cs="Times New Roman"/>
          <w:sz w:val="28"/>
          <w:szCs w:val="28"/>
        </w:rPr>
        <w:t xml:space="preserve"> для 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большинства лекарственных препаратов находится в диапазоне от 50 до 200. Это означает, что модель имеет значительную ошибку (на порядок) при прогнозировании спроса. Однако, стоит отметить, что и продажи некоторых товаров отличаются в объёме на порядок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791238D0" w14:textId="2167B0CA" w:rsidR="003A7E9F" w:rsidRPr="00EF2664" w:rsidRDefault="003A7E9F" w:rsidP="003A7E9F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664">
        <w:rPr>
          <w:rFonts w:ascii="Times New Roman" w:hAnsi="Times New Roman" w:cs="Times New Roman"/>
          <w:sz w:val="28"/>
          <w:szCs w:val="28"/>
          <w:lang w:val="en-US"/>
        </w:rPr>
        <w:t>WAPE</w:t>
      </w:r>
      <w:r w:rsidRPr="00EF2664">
        <w:rPr>
          <w:rFonts w:ascii="Times New Roman" w:hAnsi="Times New Roman" w:cs="Times New Roman"/>
          <w:sz w:val="28"/>
          <w:szCs w:val="28"/>
        </w:rPr>
        <w:t xml:space="preserve"> 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в основном находится в диапазоне от 7 до 25. Это указывает на средний уровень точности, но некоторые модели (например, "КАГОЦЕЛ", "НУРОФЕН") демонстрируют высокую ошибку.</w:t>
      </w:r>
    </w:p>
    <w:p w14:paraId="5A847088" w14:textId="79C0778B" w:rsidR="003A7E9F" w:rsidRPr="00EF2664" w:rsidRDefault="003A7E9F" w:rsidP="003A7E9F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664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EF2664">
        <w:rPr>
          <w:rFonts w:ascii="Times New Roman" w:hAnsi="Times New Roman" w:cs="Times New Roman"/>
          <w:sz w:val="28"/>
          <w:szCs w:val="28"/>
          <w:lang w:val="en-US"/>
        </w:rPr>
        <w:t>BIAS</w:t>
      </w:r>
      <w:r w:rsidRPr="00EF2664">
        <w:rPr>
          <w:rFonts w:ascii="Times New Roman" w:hAnsi="Times New Roman" w:cs="Times New Roman"/>
          <w:sz w:val="28"/>
          <w:szCs w:val="28"/>
        </w:rPr>
        <w:t xml:space="preserve"> показывают, что модели имеют как положительную, так и отрицательное смещение. Это означает, что в некоторых случаях модели завышают прогноз, а в других – занижают.</w:t>
      </w:r>
    </w:p>
    <w:p w14:paraId="7161401F" w14:textId="2E7346AD" w:rsidR="003A7E9F" w:rsidRPr="00EF2664" w:rsidRDefault="003A7E9F" w:rsidP="003A7E9F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664">
        <w:rPr>
          <w:rFonts w:ascii="Times New Roman" w:hAnsi="Times New Roman" w:cs="Times New Roman"/>
          <w:sz w:val="28"/>
          <w:szCs w:val="28"/>
        </w:rPr>
        <w:t>Сравнение показателей по препаратам:</w:t>
      </w:r>
    </w:p>
    <w:p w14:paraId="0383FBA3" w14:textId="0ECBA300" w:rsidR="003A7E9F" w:rsidRPr="00EF2664" w:rsidRDefault="003A7E9F" w:rsidP="003A7E9F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НИМЕСИЛ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", "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КЕТАНОВ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: данные препараты</w:t>
      </w:r>
      <w:r w:rsidR="00EF2664"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относятся к группе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НПВП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демонстрируют </w:t>
      </w:r>
      <w:r w:rsidR="00EF2664"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приемлемый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уровень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(при </w:t>
      </w:r>
      <w:r w:rsidR="00EF2664"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соответствующим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уровне продаж), что свидетельствует о лучшей точности прогнозирования. У "НИМЕСИЛ" наблюдается сильно отрицательное смещение, что может привести к потери недополученной прибыли и снижению трафика, но это не приведет к</w:t>
      </w:r>
      <w:r w:rsidR="00EF2664"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тяжелым последствиям, так как аналог - препарат "КЕТАНОВ" показывает небольшое смещение относительно нуля</w:t>
      </w:r>
      <w:r w:rsidR="00EF2664"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64235502" w14:textId="6CF67F24" w:rsidR="00EF2664" w:rsidRPr="00EF2664" w:rsidRDefault="00EF2664" w:rsidP="003A7E9F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ТЕРАФЛЮ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", "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МАКСИКОЛД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данные препараты относятся к группе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Комбинированных препаратов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демонстрируют 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приемлемый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уровень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, что свидетельствует о лучшей точности прогнозирования. Смещение данных товаров по модулю находится на одном уровне, так что препарат всегда можно заменить аналогом.</w:t>
      </w:r>
    </w:p>
    <w:p w14:paraId="71AFF656" w14:textId="0C827B5E" w:rsidR="00EF2664" w:rsidRPr="00EF2664" w:rsidRDefault="00EF2664" w:rsidP="003A7E9F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"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>КАГОЦЕЛ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данный препарат относится к</w:t>
      </w: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группе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интерфероногены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показывает высокий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, что указывает на наихудшую точность модели.</w:t>
      </w:r>
    </w:p>
    <w:p w14:paraId="5895D3B4" w14:textId="6FAA5CFD" w:rsidR="00EF2664" w:rsidRPr="00EF2664" w:rsidRDefault="00EF2664" w:rsidP="003A7E9F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"АРБИДОЛ", "ИНГАВИРИН": данные препараты относятся к группе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ППС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, точность прогнозирования находится в среднем диапазоне.</w:t>
      </w:r>
    </w:p>
    <w:p w14:paraId="60F914A1" w14:textId="7A48681F" w:rsidR="00EF2664" w:rsidRPr="00EF2664" w:rsidRDefault="00EF2664" w:rsidP="003A7E9F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"СУПРАСТИН": данный товар относится к группе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ПС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h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1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демонстрируют </w:t>
      </w:r>
      <w:r w:rsidR="0045005C"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приемлемый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уровень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, модель хорошо предсказывает данные, показывая практически нулевое смещение.</w:t>
      </w:r>
    </w:p>
    <w:p w14:paraId="49D94200" w14:textId="1EDDDD99" w:rsidR="00EF2664" w:rsidRPr="00EF2664" w:rsidRDefault="00EF2664" w:rsidP="003A7E9F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"НУРОФЕН": данный товар относится к группе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НПС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показывает высокий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что указывает на </w:t>
      </w:r>
      <w:r w:rsidR="0045005C"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неприемлемую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точность модели.</w:t>
      </w:r>
    </w:p>
    <w:p w14:paraId="36EBA58B" w14:textId="63D905CB" w:rsidR="00EF2664" w:rsidRPr="00EF2664" w:rsidRDefault="00EF2664" w:rsidP="003A7E9F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"МИРАМИСТИН": данный товар относится к группе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КА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показывает высокий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что указывает на </w:t>
      </w:r>
      <w:r w:rsidR="0045005C"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неприемлемую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точность модели.</w:t>
      </w:r>
    </w:p>
    <w:p w14:paraId="5810D76A" w14:textId="644C035B" w:rsidR="00EF2664" w:rsidRPr="00EF2664" w:rsidRDefault="00EF2664" w:rsidP="00EF2664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664">
        <w:rPr>
          <w:rFonts w:ascii="Times New Roman" w:hAnsi="Times New Roman" w:cs="Times New Roman"/>
          <w:sz w:val="28"/>
          <w:szCs w:val="28"/>
        </w:rPr>
        <w:t xml:space="preserve">Важные наблюдения по </w:t>
      </w:r>
      <w:r w:rsidRPr="00EF2664">
        <w:rPr>
          <w:rFonts w:ascii="Times New Roman" w:hAnsi="Times New Roman" w:cs="Times New Roman"/>
          <w:sz w:val="28"/>
          <w:szCs w:val="28"/>
          <w:lang w:val="en-US"/>
        </w:rPr>
        <w:t>BIAS:</w:t>
      </w:r>
    </w:p>
    <w:p w14:paraId="7DAE49A1" w14:textId="630DF9AD" w:rsidR="00EF2664" w:rsidRPr="00EF2664" w:rsidRDefault="00EF2664" w:rsidP="00EF266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"КАГОЦЕЛ", "МИРАМИСТИН", "НИМЕСИЛ": </w:t>
      </w:r>
      <w:r w:rsid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>у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 препаратов наблюдается отрицательное смещение, что означает, что модели, скорее всего, занижают прогноз спроса.</w:t>
      </w:r>
    </w:p>
    <w:p w14:paraId="1E889528" w14:textId="7F0E63A8" w:rsidR="00EF2664" w:rsidRPr="00EF2664" w:rsidRDefault="00EF2664" w:rsidP="00EF266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"ТЕРАФЛЮ", "ИНГАВИРИН", "НУРОФЕН": положительное смещение для этих препаратов указывает на то, что модель, скорее всего, завышает прогноз спроса.</w:t>
      </w:r>
    </w:p>
    <w:p w14:paraId="1C8AEF07" w14:textId="221C3662" w:rsidR="00EF2664" w:rsidRPr="00EF2664" w:rsidRDefault="00EF2664" w:rsidP="00EF2664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664">
        <w:rPr>
          <w:rFonts w:ascii="Times New Roman" w:hAnsi="Times New Roman" w:cs="Times New Roman"/>
          <w:sz w:val="28"/>
          <w:szCs w:val="28"/>
        </w:rPr>
        <w:t>Необходимо дальнейшее исследование:</w:t>
      </w:r>
    </w:p>
    <w:p w14:paraId="6DD28A3E" w14:textId="16BBC859" w:rsidR="00EF2664" w:rsidRPr="00EF2664" w:rsidRDefault="00EF2664" w:rsidP="00EF2664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Причины 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высокого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н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еобходимо выяснить, какие факторы влияют на точность прогнозирования для препаратов с высокой ошибкой. Возможно, это связано с сезонностью спроса, недостаточным количеством данных или другими факторами.</w:t>
      </w:r>
    </w:p>
    <w:p w14:paraId="30DA6D54" w14:textId="16643C0E" w:rsidR="00EF2664" w:rsidRPr="00EF2664" w:rsidRDefault="00EF2664" w:rsidP="0045005C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664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Поведение 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BIAS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ажно понять, почему модели имеют смещение. Возможно, это связано с особенностями данных, алгоритмами модели или другими факторами.</w:t>
      </w:r>
    </w:p>
    <w:p w14:paraId="25848C54" w14:textId="77777777" w:rsidR="0045005C" w:rsidRDefault="003A7E9F" w:rsidP="0045005C">
      <w:pPr>
        <w:shd w:val="clear" w:color="auto" w:fill="FFFFFF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Полученные результаты указывают на то, что модель при прогнозировании спроса на лекарства не </w:t>
      </w:r>
      <w:r w:rsidR="00EF2664"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универсальна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на ряде препаратов имеет значительную ошибку. По данной выборке можно предположить, что модель дает приемлемое качество на препараты, относящиеся к группам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НПВП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,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Комбинированных препаратов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,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ПС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h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1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</w:p>
    <w:p w14:paraId="6600CFDC" w14:textId="1CD26289" w:rsidR="003A7E9F" w:rsidRDefault="003A7E9F" w:rsidP="0045005C">
      <w:pPr>
        <w:shd w:val="clear" w:color="auto" w:fill="FFFFFF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 товаров</w:t>
      </w:r>
      <w:r w:rsid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группы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интерфероногены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,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ППС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,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НПС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,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КА</w:t>
      </w:r>
      <w:r w:rsidRPr="003A7E9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3A7E9F">
        <w:rPr>
          <w:rFonts w:ascii="Times New Roman" w:eastAsia="Times New Roman" w:hAnsi="Times New Roman" w:cs="Times New Roman"/>
          <w:sz w:val="28"/>
          <w:szCs w:val="28"/>
          <w:lang w:eastAsia="en-US"/>
        </w:rPr>
        <w:t>необходимо провести дальнейший анализ, чтобы понять причины высокой ошибки и разработать более точную систему прогнозирования.</w:t>
      </w:r>
    </w:p>
    <w:p w14:paraId="78E6475D" w14:textId="5935EA1B" w:rsidR="0045005C" w:rsidRDefault="0045005C" w:rsidP="0045005C">
      <w:pPr>
        <w:shd w:val="clear" w:color="auto" w:fill="FFFFFF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14:paraId="13843F29" w14:textId="6007D0A5" w:rsidR="009E48BC" w:rsidRPr="00A973BA" w:rsidRDefault="0045005C" w:rsidP="00A973B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lastRenderedPageBreak/>
        <w:t>Заключение</w:t>
      </w:r>
    </w:p>
    <w:p w14:paraId="0CD1DB12" w14:textId="30A38ACD" w:rsidR="0045005C" w:rsidRPr="00A973BA" w:rsidRDefault="0045005C" w:rsidP="00A973B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В процессе работы над проектом была изучена литература, проведены эксперименты и получены следующие результаты:</w:t>
      </w:r>
    </w:p>
    <w:p w14:paraId="30E0940A" w14:textId="7D969C97" w:rsidR="00D90B31" w:rsidRPr="00A973BA" w:rsidRDefault="00D90B31" w:rsidP="00A973BA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Построена модель </w:t>
      </w:r>
      <w:r w:rsidRPr="004500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en-US"/>
        </w:rPr>
        <w:t>CatBoostRegressor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>, обученная на оптимальных гиперпараметрах,</w:t>
      </w: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демонстрирующая оптимальную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точность прогнозирования 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>спроса на лекарственные препараты.</w:t>
      </w: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Её ключевые показатели:</w:t>
      </w:r>
    </w:p>
    <w:p w14:paraId="2863F5CD" w14:textId="7FC4F67F" w:rsidR="00D90B31" w:rsidRPr="00A973BA" w:rsidRDefault="00D90B31" w:rsidP="00A973B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среднем </w:t>
      </w:r>
      <w:r w:rsidRPr="0045005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составляет 9.94%. Это указывает на приемлемый уровень точности, но для некоторых препаратов ошибка может быть значительно выше.</w:t>
      </w:r>
    </w:p>
    <w:p w14:paraId="26639BA0" w14:textId="7BD0DD0E" w:rsidR="00D90B31" w:rsidRPr="00A973BA" w:rsidRDefault="00D90B31" w:rsidP="00A973B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5005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равна 56.65, что указывает на среднюю абсолютную ошибку в прогнозах. Важно учитывать масштаб продаж каждого препарата при интерпретации </w:t>
      </w:r>
      <w:r w:rsidRPr="0045005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692514CE" w14:textId="4E9C157A" w:rsidR="00D90B31" w:rsidRPr="00A973BA" w:rsidRDefault="00D90B31" w:rsidP="00A973B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5005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BIAS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равен 0.81, что указывает на небольшое смещение модели. Смещение может быть как положительным, так и отрицательным, что влияет на принятие решений по запасам и сбыту.</w:t>
      </w:r>
    </w:p>
    <w:p w14:paraId="207F9BBA" w14:textId="086BF3A2" w:rsidR="00D90B31" w:rsidRPr="00A973BA" w:rsidRDefault="00D90B31" w:rsidP="00A973BA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Проведен показатель по препаратам для данной модели, который разделен по категориям (</w:t>
      </w:r>
      <w:r w:rsidRPr="00A973BA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НПВП, комбинированные препараты, интерфероногены, ППС, ПС</w:t>
      </w:r>
      <w:r w:rsidRPr="00A973B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h</w:t>
      </w:r>
      <w:r w:rsidRPr="00A973BA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1, НПС, КА), что позволяет выявить тенденции в точности модели для разных групп препаратов:</w:t>
      </w:r>
    </w:p>
    <w:p w14:paraId="66795410" w14:textId="625509A8" w:rsidR="007D1044" w:rsidRPr="00A973BA" w:rsidRDefault="007D1044" w:rsidP="00A973BA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Высокая точность: п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репараты "НИМЕСИЛ", "КЕТАНОВ", "ТЕРАФЛЮ", "МАКСИКОЛД", "СУПРАСТИН" демонстрируют приемлемый уровень </w:t>
      </w:r>
      <w:r w:rsidRPr="0045005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</w:t>
      </w:r>
      <w:r w:rsidRPr="0045005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>, что свидетельствует о хорошей точности прогнозирования.</w:t>
      </w:r>
    </w:p>
    <w:p w14:paraId="2DC4A6F9" w14:textId="19EDE20D" w:rsidR="007D1044" w:rsidRPr="00A973BA" w:rsidRDefault="007D1044" w:rsidP="00A973BA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Средняя точность: для 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>препаратов "АРБИДОЛ" и "ИНГАВИРИН" точность прогнозирования находится в среднем диапазоне.</w:t>
      </w:r>
    </w:p>
    <w:p w14:paraId="3A290DF9" w14:textId="47837C67" w:rsidR="007D1044" w:rsidRPr="00A973BA" w:rsidRDefault="007D1044" w:rsidP="00A973BA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Низкая точность: 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"КАГОЦЕЛ", "НУРОФЕН" и "МИРАМИСТИН" имеют высокий </w:t>
      </w:r>
      <w:r w:rsidRPr="0045005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WAPE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>, что указывает на неприемлемую точность модели.</w:t>
      </w:r>
    </w:p>
    <w:p w14:paraId="54C66815" w14:textId="4ACAFB06" w:rsidR="007D1044" w:rsidRPr="00A973BA" w:rsidRDefault="007D1044" w:rsidP="00A973BA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Полученная модель может быть интересна:</w:t>
      </w:r>
    </w:p>
    <w:p w14:paraId="53430419" w14:textId="711FFB34" w:rsidR="007D1044" w:rsidRPr="00A973BA" w:rsidRDefault="007D1044" w:rsidP="00A973BA">
      <w:pPr>
        <w:pStyle w:val="a4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Управление запасами: прогнозирование общих продаж по названию товара может быть полезным для управления запасами и планирования поставок. Это позволяет оптимизировать уровень запасов и ресурсов в магазинах или на складах.</w:t>
      </w:r>
    </w:p>
    <w:p w14:paraId="357BB37A" w14:textId="3B0C91A0" w:rsidR="007D1044" w:rsidRPr="00A973BA" w:rsidRDefault="007D1044" w:rsidP="00A973BA">
      <w:pPr>
        <w:pStyle w:val="a4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Партнерство с поставщиками: прогнозирование общих продаж может быть полезным для руководства взаимоотношениями с поставщиками, помогая им лучше понять спрос на их товары и соответственно управлять производством и поставками.</w:t>
      </w:r>
    </w:p>
    <w:p w14:paraId="351F7AB0" w14:textId="7194910E" w:rsidR="00D90B31" w:rsidRPr="00A973BA" w:rsidRDefault="007D1044" w:rsidP="00A973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Модель имеет средний уровень точности, но для некоторых препаратов может быть значительной. Необходимо провести дополнительные исследования для улучшения точности прогнозирования препаратов с высокой ошибкой, также необходимо выявить причины смещения модели и устранить их, например:</w:t>
      </w:r>
    </w:p>
    <w:p w14:paraId="3930944D" w14:textId="1B63BE17" w:rsidR="007D1044" w:rsidRPr="00A973BA" w:rsidRDefault="007D1044" w:rsidP="00A973BA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провести дополнительный анализ на учёт сезонности спроса на препараты с высокой ошибкой – включить в модель сезонные компоненты, используя сезонные индексы, тригонометрические функции или другие методы;</w:t>
      </w:r>
    </w:p>
    <w:p w14:paraId="4006AF0C" w14:textId="01AD7AB5" w:rsidR="007D1044" w:rsidRPr="00A973BA" w:rsidRDefault="007D1044" w:rsidP="00A973BA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провести анализ тренда: выявить тенденции спрос</w:t>
      </w:r>
      <w:r w:rsidR="00A973BA"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а</w:t>
      </w: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включить её в модель</w:t>
      </w:r>
      <w:r w:rsidR="00A973BA"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;</w:t>
      </w:r>
    </w:p>
    <w:p w14:paraId="316D2BFE" w14:textId="01BD5E7B" w:rsidR="0045005C" w:rsidRDefault="00A973BA" w:rsidP="00A973BA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t>рассмотреть возможность использования других моделей машинного обучения или статистических методов.</w:t>
      </w:r>
    </w:p>
    <w:p w14:paraId="0D41FC2E" w14:textId="5E221568" w:rsidR="00AE4B86" w:rsidRDefault="00AE4B86" w:rsidP="00AE4B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Всю </w:t>
      </w:r>
      <w:r w:rsidR="00950F9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информацию о проделанной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работ</w:t>
      </w:r>
      <w:r w:rsidR="00950F9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можно найти в открытом доступе в репозитории проекта</w:t>
      </w:r>
      <w:r w:rsidR="00950F92">
        <w:rPr>
          <w:rStyle w:val="af1"/>
          <w:rFonts w:ascii="Times New Roman" w:eastAsia="Times New Roman" w:hAnsi="Times New Roman" w:cs="Times New Roman"/>
          <w:sz w:val="28"/>
          <w:szCs w:val="28"/>
          <w:lang w:eastAsia="en-US"/>
        </w:rPr>
        <w:footnoteReference w:id="1"/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443D7388" w14:textId="32A279FD" w:rsidR="00A973BA" w:rsidRDefault="0045005C" w:rsidP="00A973B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Модель</w:t>
      </w:r>
      <w:r w:rsidRPr="0045005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4500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en-US"/>
        </w:rPr>
        <w:t>CatBoostRegressor</w:t>
      </w:r>
      <w:r w:rsidRPr="0045005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</w:t>
      </w:r>
      <w:r w:rsidRPr="0045005C">
        <w:rPr>
          <w:rFonts w:ascii="Times New Roman" w:eastAsia="Times New Roman" w:hAnsi="Times New Roman" w:cs="Times New Roman"/>
          <w:sz w:val="28"/>
          <w:szCs w:val="28"/>
          <w:lang w:eastAsia="en-US"/>
        </w:rPr>
        <w:t>представляет собой хороший инструмент для прогнозирования спроса на лекарственные препараты, но ее точность может быть улучшена. Дополнительные исследования и оптимизация модели позволят повысить ее точность и эффективность.</w:t>
      </w:r>
      <w:r w:rsidR="00A973BA"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14:paraId="1E2EBBE6" w14:textId="67071D06" w:rsidR="0045005C" w:rsidRPr="00DA71B2" w:rsidRDefault="00A973BA" w:rsidP="00A973B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DA71B2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lastRenderedPageBreak/>
        <w:t>Список Литературы</w:t>
      </w:r>
    </w:p>
    <w:p w14:paraId="69635E26" w14:textId="4E4ECFC8" w:rsidR="0045005C" w:rsidRPr="00DA71B2" w:rsidRDefault="00A973BA" w:rsidP="00A973BA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1B2">
        <w:rPr>
          <w:rFonts w:ascii="Times New Roman" w:hAnsi="Times New Roman" w:cs="Times New Roman"/>
          <w:sz w:val="28"/>
          <w:szCs w:val="28"/>
          <w:lang w:val="en-US"/>
        </w:rPr>
        <w:t xml:space="preserve">Russell Davidson, James G. MacKinnon; </w:t>
      </w:r>
      <w:hyperlink r:id="rId8" w:history="1">
        <w:r w:rsidRPr="00DA71B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Estimation and Inference in Econometrics</w:t>
        </w:r>
      </w:hyperlink>
      <w:r w:rsidR="00EC4387" w:rsidRPr="00DA71B2">
        <w:rPr>
          <w:rFonts w:ascii="Times New Roman" w:hAnsi="Times New Roman" w:cs="Times New Roman"/>
          <w:sz w:val="28"/>
          <w:szCs w:val="28"/>
          <w:lang w:val="en-US"/>
        </w:rPr>
        <w:t>; 1993.</w:t>
      </w:r>
    </w:p>
    <w:p w14:paraId="273493A7" w14:textId="519AFEB2" w:rsidR="00A973BA" w:rsidRPr="00DA71B2" w:rsidRDefault="00A973BA" w:rsidP="00A973BA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1B2">
        <w:rPr>
          <w:rFonts w:ascii="Times New Roman" w:hAnsi="Times New Roman" w:cs="Times New Roman"/>
          <w:sz w:val="28"/>
          <w:szCs w:val="28"/>
          <w:lang w:val="en-US"/>
        </w:rPr>
        <w:t xml:space="preserve">James D. Hamilton; </w:t>
      </w:r>
      <w:hyperlink r:id="rId9" w:history="1">
        <w:r w:rsidRPr="00DA71B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Time Series Analysis</w:t>
        </w:r>
      </w:hyperlink>
      <w:r w:rsidR="00EC4387" w:rsidRPr="00DA71B2">
        <w:rPr>
          <w:rFonts w:ascii="Times New Roman" w:hAnsi="Times New Roman" w:cs="Times New Roman"/>
          <w:sz w:val="28"/>
          <w:szCs w:val="28"/>
          <w:lang w:val="en-US"/>
        </w:rPr>
        <w:t>; 1994.</w:t>
      </w:r>
    </w:p>
    <w:p w14:paraId="0C3E6D19" w14:textId="09E69E63" w:rsidR="00A973BA" w:rsidRPr="00DA71B2" w:rsidRDefault="00DA71B2" w:rsidP="00A973BA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Peter C.B. Phillips, Pierre Perron</w:t>
      </w:r>
      <w:r w:rsidR="00EC4387" w:rsidRPr="00DA71B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hyperlink r:id="rId10" w:history="1">
        <w:r w:rsidR="00EC4387" w:rsidRPr="00DA71B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Testing for unit roots in time series regression</w:t>
        </w:r>
      </w:hyperlink>
      <w:r w:rsidR="00EC4387" w:rsidRPr="00DA71B2">
        <w:rPr>
          <w:rFonts w:ascii="Times New Roman" w:hAnsi="Times New Roman" w:cs="Times New Roman"/>
          <w:sz w:val="28"/>
          <w:szCs w:val="28"/>
          <w:lang w:val="en-US"/>
        </w:rPr>
        <w:t>; 198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C4387" w:rsidRPr="00DA71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862C0A" w14:textId="05ED9158" w:rsidR="00EC4387" w:rsidRPr="00DA71B2" w:rsidRDefault="00EC4387" w:rsidP="00A973BA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1B2">
        <w:rPr>
          <w:rFonts w:ascii="Times New Roman" w:hAnsi="Times New Roman" w:cs="Times New Roman"/>
          <w:sz w:val="28"/>
          <w:szCs w:val="28"/>
          <w:lang w:val="en-US"/>
        </w:rPr>
        <w:t xml:space="preserve">Hyndman, R.J., &amp; Athanasopoulos, G.; </w:t>
      </w:r>
      <w:hyperlink r:id="rId11" w:history="1">
        <w:r w:rsidRPr="00DA71B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Forecasting: principles and practice</w:t>
        </w:r>
      </w:hyperlink>
      <w:r w:rsidRPr="00DA71B2">
        <w:rPr>
          <w:rFonts w:ascii="Times New Roman" w:hAnsi="Times New Roman" w:cs="Times New Roman"/>
          <w:sz w:val="28"/>
          <w:szCs w:val="28"/>
          <w:lang w:val="en-US"/>
        </w:rPr>
        <w:t xml:space="preserve">; 2018. </w:t>
      </w:r>
    </w:p>
    <w:p w14:paraId="35ABF3A3" w14:textId="2DF4AC5C" w:rsidR="00EC4387" w:rsidRPr="00DA71B2" w:rsidRDefault="00EC4387" w:rsidP="00A973BA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1B2">
        <w:rPr>
          <w:rFonts w:ascii="Times New Roman" w:hAnsi="Times New Roman" w:cs="Times New Roman"/>
          <w:sz w:val="28"/>
          <w:szCs w:val="28"/>
          <w:lang w:val="en-US"/>
        </w:rPr>
        <w:t xml:space="preserve">Chatfield, C.; </w:t>
      </w:r>
      <w:hyperlink r:id="rId12" w:history="1">
        <w:r w:rsidRPr="00DA71B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The Analysis of Time Series: An Introduction</w:t>
        </w:r>
      </w:hyperlink>
      <w:r w:rsidRPr="00DA71B2">
        <w:rPr>
          <w:rFonts w:ascii="Times New Roman" w:hAnsi="Times New Roman" w:cs="Times New Roman"/>
          <w:sz w:val="28"/>
          <w:szCs w:val="28"/>
          <w:lang w:val="en-US"/>
        </w:rPr>
        <w:t>; 2003.</w:t>
      </w:r>
    </w:p>
    <w:p w14:paraId="323FA77B" w14:textId="4539B319" w:rsidR="00EC4387" w:rsidRPr="00DA71B2" w:rsidRDefault="00EC4387" w:rsidP="00A973BA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1B2">
        <w:rPr>
          <w:rFonts w:ascii="Times New Roman" w:hAnsi="Times New Roman" w:cs="Times New Roman"/>
          <w:sz w:val="28"/>
          <w:szCs w:val="28"/>
          <w:lang w:val="en-US"/>
        </w:rPr>
        <w:t>Makridakis</w:t>
      </w:r>
      <w:proofErr w:type="spellEnd"/>
      <w:r w:rsidRPr="00DA71B2">
        <w:rPr>
          <w:rFonts w:ascii="Times New Roman" w:hAnsi="Times New Roman" w:cs="Times New Roman"/>
          <w:sz w:val="28"/>
          <w:szCs w:val="28"/>
          <w:lang w:val="en-US"/>
        </w:rPr>
        <w:t>, S., Wheelwright, S.C., &amp; Hyndman, R.J.</w:t>
      </w:r>
      <w:r w:rsidR="00F75839" w:rsidRPr="00DA71B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hyperlink r:id="rId13" w:history="1">
        <w:r w:rsidRPr="00DA71B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Forecasting: methods and applications</w:t>
        </w:r>
      </w:hyperlink>
      <w:r w:rsidR="00F75839" w:rsidRPr="00DA71B2">
        <w:rPr>
          <w:rFonts w:ascii="Times New Roman" w:hAnsi="Times New Roman" w:cs="Times New Roman"/>
          <w:sz w:val="28"/>
          <w:szCs w:val="28"/>
          <w:lang w:val="en-US"/>
        </w:rPr>
        <w:t>; 1998.</w:t>
      </w:r>
    </w:p>
    <w:p w14:paraId="7AA7A1FD" w14:textId="4037F666" w:rsidR="00EC4387" w:rsidRPr="00DA71B2" w:rsidRDefault="00F75839" w:rsidP="00D0626F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1B2">
        <w:rPr>
          <w:rFonts w:ascii="Times New Roman" w:hAnsi="Times New Roman" w:cs="Times New Roman"/>
          <w:sz w:val="28"/>
          <w:szCs w:val="28"/>
          <w:lang w:val="en-US"/>
        </w:rPr>
        <w:t xml:space="preserve">Maheshkumar R </w:t>
      </w:r>
      <w:proofErr w:type="spellStart"/>
      <w:r w:rsidRPr="00DA71B2">
        <w:rPr>
          <w:rFonts w:ascii="Times New Roman" w:hAnsi="Times New Roman" w:cs="Times New Roman"/>
          <w:sz w:val="28"/>
          <w:szCs w:val="28"/>
          <w:lang w:val="en-US"/>
        </w:rPr>
        <w:t>Sabhnani</w:t>
      </w:r>
      <w:proofErr w:type="spellEnd"/>
      <w:r w:rsidRPr="00DA71B2">
        <w:rPr>
          <w:rFonts w:ascii="Times New Roman" w:hAnsi="Times New Roman" w:cs="Times New Roman"/>
          <w:sz w:val="28"/>
          <w:szCs w:val="28"/>
          <w:lang w:val="en-US"/>
        </w:rPr>
        <w:t xml:space="preserve">, Daniel B Neill, Andrew W Moore; </w:t>
      </w:r>
      <w:hyperlink r:id="rId14" w:history="1">
        <w:r w:rsidRPr="00DA71B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Anomaly detection in pharmacy sales data using statistical methods</w:t>
        </w:r>
      </w:hyperlink>
      <w:r w:rsidRPr="00DA71B2">
        <w:rPr>
          <w:rFonts w:ascii="Times New Roman" w:hAnsi="Times New Roman" w:cs="Times New Roman"/>
          <w:sz w:val="28"/>
          <w:szCs w:val="28"/>
          <w:lang w:val="en-US"/>
        </w:rPr>
        <w:t xml:space="preserve">; 2005. </w:t>
      </w:r>
    </w:p>
    <w:p w14:paraId="3721FC52" w14:textId="62DAD259" w:rsidR="00DA71B2" w:rsidRPr="00DA71B2" w:rsidRDefault="00DA71B2" w:rsidP="00D0626F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1B2">
        <w:rPr>
          <w:rFonts w:ascii="Times New Roman" w:hAnsi="Times New Roman" w:cs="Times New Roman"/>
          <w:sz w:val="28"/>
          <w:szCs w:val="28"/>
        </w:rPr>
        <w:t xml:space="preserve">Петрова С. В., Кононова С. В., </w:t>
      </w:r>
      <w:proofErr w:type="spellStart"/>
      <w:r w:rsidRPr="00DA71B2">
        <w:rPr>
          <w:rFonts w:ascii="Times New Roman" w:hAnsi="Times New Roman" w:cs="Times New Roman"/>
          <w:sz w:val="28"/>
          <w:szCs w:val="28"/>
        </w:rPr>
        <w:t>Дадус</w:t>
      </w:r>
      <w:proofErr w:type="spellEnd"/>
      <w:r w:rsidRPr="00DA71B2">
        <w:rPr>
          <w:rFonts w:ascii="Times New Roman" w:hAnsi="Times New Roman" w:cs="Times New Roman"/>
          <w:sz w:val="28"/>
          <w:szCs w:val="28"/>
        </w:rPr>
        <w:t xml:space="preserve"> Н. Н., Чеснокова Н. Н., Жукова Е. В.; </w:t>
      </w:r>
      <w:hyperlink r:id="rId15" w:history="1">
        <w:r w:rsidRPr="00DA71B2">
          <w:rPr>
            <w:rStyle w:val="a8"/>
            <w:rFonts w:ascii="Times New Roman" w:hAnsi="Times New Roman" w:cs="Times New Roman"/>
            <w:sz w:val="28"/>
            <w:szCs w:val="28"/>
          </w:rPr>
          <w:t>Факторы эффективных продаж в аптечном бизнесе</w:t>
        </w:r>
      </w:hyperlink>
      <w:r w:rsidRPr="00DA71B2">
        <w:rPr>
          <w:rFonts w:ascii="Times New Roman" w:hAnsi="Times New Roman" w:cs="Times New Roman"/>
          <w:sz w:val="28"/>
          <w:szCs w:val="28"/>
        </w:rPr>
        <w:t>; 2012.</w:t>
      </w:r>
    </w:p>
    <w:sectPr w:rsidR="00DA71B2" w:rsidRPr="00DA71B2" w:rsidSect="00640863">
      <w:footerReference w:type="default" r:id="rId16"/>
      <w:pgSz w:w="12240" w:h="15840"/>
      <w:pgMar w:top="1276" w:right="567" w:bottom="1276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E737B" w14:textId="77777777" w:rsidR="0078608B" w:rsidRDefault="0078608B" w:rsidP="00640863">
      <w:pPr>
        <w:spacing w:after="0" w:line="240" w:lineRule="auto"/>
      </w:pPr>
      <w:r>
        <w:separator/>
      </w:r>
    </w:p>
  </w:endnote>
  <w:endnote w:type="continuationSeparator" w:id="0">
    <w:p w14:paraId="38AA6914" w14:textId="77777777" w:rsidR="0078608B" w:rsidRDefault="0078608B" w:rsidP="0064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7249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53E99" w14:textId="31BE9330" w:rsidR="00640863" w:rsidRDefault="00640863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CE4962" w14:textId="77777777" w:rsidR="00640863" w:rsidRDefault="0064086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A57C3" w14:textId="77777777" w:rsidR="0078608B" w:rsidRDefault="0078608B" w:rsidP="00640863">
      <w:pPr>
        <w:spacing w:after="0" w:line="240" w:lineRule="auto"/>
      </w:pPr>
      <w:r>
        <w:separator/>
      </w:r>
    </w:p>
  </w:footnote>
  <w:footnote w:type="continuationSeparator" w:id="0">
    <w:p w14:paraId="5D2CB781" w14:textId="77777777" w:rsidR="0078608B" w:rsidRDefault="0078608B" w:rsidP="00640863">
      <w:pPr>
        <w:spacing w:after="0" w:line="240" w:lineRule="auto"/>
      </w:pPr>
      <w:r>
        <w:continuationSeparator/>
      </w:r>
    </w:p>
  </w:footnote>
  <w:footnote w:id="1">
    <w:p w14:paraId="7DB774E2" w14:textId="4AA40F77" w:rsidR="00950F92" w:rsidRPr="00AE1E03" w:rsidRDefault="00950F92" w:rsidP="00AE1E03">
      <w:pPr>
        <w:pStyle w:val="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E03">
        <w:rPr>
          <w:rStyle w:val="af1"/>
          <w:rFonts w:ascii="Times New Roman" w:hAnsi="Times New Roman" w:cs="Times New Roman"/>
          <w:sz w:val="24"/>
          <w:szCs w:val="24"/>
        </w:rPr>
        <w:footnoteRef/>
      </w:r>
      <w:r w:rsidRPr="00AE1E03">
        <w:rPr>
          <w:rFonts w:ascii="Times New Roman" w:hAnsi="Times New Roman" w:cs="Times New Roman"/>
          <w:sz w:val="24"/>
          <w:szCs w:val="24"/>
        </w:rPr>
        <w:t xml:space="preserve"> </w:t>
      </w:r>
      <w:hyperlink r:id="rId1" w:history="1">
        <w:r w:rsidR="00AE1E03" w:rsidRPr="00AE1E03">
          <w:rPr>
            <w:rStyle w:val="a8"/>
            <w:rFonts w:ascii="Times New Roman" w:hAnsi="Times New Roman" w:cs="Times New Roman"/>
            <w:sz w:val="24"/>
            <w:szCs w:val="24"/>
          </w:rPr>
          <w:t>https://github.com/m-ardat/Time-Series---Sal</w:t>
        </w:r>
        <w:r w:rsidR="00AE1E03" w:rsidRPr="00AE1E03">
          <w:rPr>
            <w:rStyle w:val="a8"/>
            <w:rFonts w:ascii="Times New Roman" w:hAnsi="Times New Roman" w:cs="Times New Roman"/>
            <w:sz w:val="24"/>
            <w:szCs w:val="24"/>
          </w:rPr>
          <w:t>e</w:t>
        </w:r>
        <w:r w:rsidR="00AE1E03" w:rsidRPr="00AE1E03">
          <w:rPr>
            <w:rStyle w:val="a8"/>
            <w:rFonts w:ascii="Times New Roman" w:hAnsi="Times New Roman" w:cs="Times New Roman"/>
            <w:sz w:val="24"/>
            <w:szCs w:val="24"/>
          </w:rPr>
          <w:t>s-</w:t>
        </w:r>
        <w:proofErr w:type="spellStart"/>
        <w:r w:rsidR="00AE1E03" w:rsidRPr="00AE1E03">
          <w:rPr>
            <w:rStyle w:val="a8"/>
            <w:rFonts w:ascii="Times New Roman" w:hAnsi="Times New Roman" w:cs="Times New Roman"/>
            <w:sz w:val="24"/>
            <w:szCs w:val="24"/>
          </w:rPr>
          <w:t>prediction</w:t>
        </w:r>
        <w:proofErr w:type="spellEnd"/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B16"/>
    <w:multiLevelType w:val="multilevel"/>
    <w:tmpl w:val="F2C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E0289"/>
    <w:multiLevelType w:val="hybridMultilevel"/>
    <w:tmpl w:val="CADE21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A4575"/>
    <w:multiLevelType w:val="hybridMultilevel"/>
    <w:tmpl w:val="A400FF8C"/>
    <w:lvl w:ilvl="0" w:tplc="E5B86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13000"/>
    <w:multiLevelType w:val="hybridMultilevel"/>
    <w:tmpl w:val="7F0C55BE"/>
    <w:lvl w:ilvl="0" w:tplc="E5B861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981F1E"/>
    <w:multiLevelType w:val="hybridMultilevel"/>
    <w:tmpl w:val="96E65E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BE4558"/>
    <w:multiLevelType w:val="hybridMultilevel"/>
    <w:tmpl w:val="FC7CC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E12E70"/>
    <w:multiLevelType w:val="multilevel"/>
    <w:tmpl w:val="80BA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970F74"/>
    <w:multiLevelType w:val="hybridMultilevel"/>
    <w:tmpl w:val="33A6E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06115B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74020C"/>
    <w:multiLevelType w:val="hybridMultilevel"/>
    <w:tmpl w:val="829047E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C8C1A3C"/>
    <w:multiLevelType w:val="hybridMultilevel"/>
    <w:tmpl w:val="6F2A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C00AC4"/>
    <w:multiLevelType w:val="multilevel"/>
    <w:tmpl w:val="7CB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CF38F2"/>
    <w:multiLevelType w:val="hybridMultilevel"/>
    <w:tmpl w:val="9A6CAFBC"/>
    <w:lvl w:ilvl="0" w:tplc="E5B861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2F1D60"/>
    <w:multiLevelType w:val="multilevel"/>
    <w:tmpl w:val="4796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1F1631"/>
    <w:multiLevelType w:val="multilevel"/>
    <w:tmpl w:val="2FC0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C606BC"/>
    <w:multiLevelType w:val="hybridMultilevel"/>
    <w:tmpl w:val="7C3A3EE8"/>
    <w:lvl w:ilvl="0" w:tplc="E5B861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250D80"/>
    <w:multiLevelType w:val="multilevel"/>
    <w:tmpl w:val="33BC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F45D13"/>
    <w:multiLevelType w:val="hybridMultilevel"/>
    <w:tmpl w:val="B9241EB8"/>
    <w:lvl w:ilvl="0" w:tplc="E5B86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B9E5E02"/>
    <w:multiLevelType w:val="hybridMultilevel"/>
    <w:tmpl w:val="860853D4"/>
    <w:lvl w:ilvl="0" w:tplc="E5B861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35CA1"/>
    <w:multiLevelType w:val="hybridMultilevel"/>
    <w:tmpl w:val="A2D0A364"/>
    <w:lvl w:ilvl="0" w:tplc="E5B861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9C4D76"/>
    <w:multiLevelType w:val="hybridMultilevel"/>
    <w:tmpl w:val="F5E62678"/>
    <w:lvl w:ilvl="0" w:tplc="E5B861C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 w15:restartNumberingAfterBreak="0">
    <w:nsid w:val="3E087ABF"/>
    <w:multiLevelType w:val="hybridMultilevel"/>
    <w:tmpl w:val="91B0A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0C1D21"/>
    <w:multiLevelType w:val="hybridMultilevel"/>
    <w:tmpl w:val="7EFAC86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F794F93"/>
    <w:multiLevelType w:val="hybridMultilevel"/>
    <w:tmpl w:val="829047E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3C3602C"/>
    <w:multiLevelType w:val="hybridMultilevel"/>
    <w:tmpl w:val="05C6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720E9"/>
    <w:multiLevelType w:val="hybridMultilevel"/>
    <w:tmpl w:val="7DC2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05F1E"/>
    <w:multiLevelType w:val="hybridMultilevel"/>
    <w:tmpl w:val="829047E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F070EF1"/>
    <w:multiLevelType w:val="multilevel"/>
    <w:tmpl w:val="DD6E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AA5256"/>
    <w:multiLevelType w:val="hybridMultilevel"/>
    <w:tmpl w:val="7DDE2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4561B"/>
    <w:multiLevelType w:val="hybridMultilevel"/>
    <w:tmpl w:val="154A072A"/>
    <w:lvl w:ilvl="0" w:tplc="E5B861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302320"/>
    <w:multiLevelType w:val="hybridMultilevel"/>
    <w:tmpl w:val="6B66911E"/>
    <w:lvl w:ilvl="0" w:tplc="E5B861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C44B36"/>
    <w:multiLevelType w:val="hybridMultilevel"/>
    <w:tmpl w:val="13B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462B27"/>
    <w:multiLevelType w:val="multilevel"/>
    <w:tmpl w:val="477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75307C"/>
    <w:multiLevelType w:val="multilevel"/>
    <w:tmpl w:val="75E4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46657F"/>
    <w:multiLevelType w:val="multilevel"/>
    <w:tmpl w:val="2508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91CC2"/>
    <w:multiLevelType w:val="hybridMultilevel"/>
    <w:tmpl w:val="C50E6356"/>
    <w:lvl w:ilvl="0" w:tplc="E5B861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455050"/>
    <w:multiLevelType w:val="multilevel"/>
    <w:tmpl w:val="BE78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2C2888"/>
    <w:multiLevelType w:val="hybridMultilevel"/>
    <w:tmpl w:val="4E301DD0"/>
    <w:lvl w:ilvl="0" w:tplc="E5B86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B7104"/>
    <w:multiLevelType w:val="hybridMultilevel"/>
    <w:tmpl w:val="CADE2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F545C"/>
    <w:multiLevelType w:val="hybridMultilevel"/>
    <w:tmpl w:val="FEE668CC"/>
    <w:lvl w:ilvl="0" w:tplc="E5B86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38804BD"/>
    <w:multiLevelType w:val="hybridMultilevel"/>
    <w:tmpl w:val="D0246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CB3134"/>
    <w:multiLevelType w:val="hybridMultilevel"/>
    <w:tmpl w:val="96E65E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37B81"/>
    <w:multiLevelType w:val="multilevel"/>
    <w:tmpl w:val="9DB6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013570"/>
    <w:multiLevelType w:val="hybridMultilevel"/>
    <w:tmpl w:val="D248AEA4"/>
    <w:lvl w:ilvl="0" w:tplc="E5B861C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4005179">
    <w:abstractNumId w:val="25"/>
  </w:num>
  <w:num w:numId="2" w16cid:durableId="2136946160">
    <w:abstractNumId w:val="38"/>
  </w:num>
  <w:num w:numId="3" w16cid:durableId="641689474">
    <w:abstractNumId w:val="18"/>
  </w:num>
  <w:num w:numId="4" w16cid:durableId="1738867608">
    <w:abstractNumId w:val="43"/>
  </w:num>
  <w:num w:numId="5" w16cid:durableId="1664090567">
    <w:abstractNumId w:val="29"/>
  </w:num>
  <w:num w:numId="6" w16cid:durableId="188643992">
    <w:abstractNumId w:val="35"/>
  </w:num>
  <w:num w:numId="7" w16cid:durableId="1234463568">
    <w:abstractNumId w:val="19"/>
  </w:num>
  <w:num w:numId="8" w16cid:durableId="2145544319">
    <w:abstractNumId w:val="17"/>
  </w:num>
  <w:num w:numId="9" w16cid:durableId="1671371535">
    <w:abstractNumId w:val="24"/>
  </w:num>
  <w:num w:numId="10" w16cid:durableId="1715692825">
    <w:abstractNumId w:val="15"/>
  </w:num>
  <w:num w:numId="11" w16cid:durableId="1870027351">
    <w:abstractNumId w:val="3"/>
  </w:num>
  <w:num w:numId="12" w16cid:durableId="2074036455">
    <w:abstractNumId w:val="1"/>
  </w:num>
  <w:num w:numId="13" w16cid:durableId="1958487497">
    <w:abstractNumId w:val="22"/>
  </w:num>
  <w:num w:numId="14" w16cid:durableId="786464757">
    <w:abstractNumId w:val="23"/>
  </w:num>
  <w:num w:numId="15" w16cid:durableId="1682512688">
    <w:abstractNumId w:val="20"/>
  </w:num>
  <w:num w:numId="16" w16cid:durableId="582450457">
    <w:abstractNumId w:val="7"/>
  </w:num>
  <w:num w:numId="17" w16cid:durableId="1662655687">
    <w:abstractNumId w:val="13"/>
  </w:num>
  <w:num w:numId="18" w16cid:durableId="1843397432">
    <w:abstractNumId w:val="16"/>
  </w:num>
  <w:num w:numId="19" w16cid:durableId="490143866">
    <w:abstractNumId w:val="27"/>
  </w:num>
  <w:num w:numId="20" w16cid:durableId="596254360">
    <w:abstractNumId w:val="37"/>
  </w:num>
  <w:num w:numId="21" w16cid:durableId="1124419274">
    <w:abstractNumId w:val="11"/>
  </w:num>
  <w:num w:numId="22" w16cid:durableId="171380745">
    <w:abstractNumId w:val="39"/>
  </w:num>
  <w:num w:numId="23" w16cid:durableId="1161850730">
    <w:abstractNumId w:val="33"/>
  </w:num>
  <w:num w:numId="24" w16cid:durableId="1251697815">
    <w:abstractNumId w:val="26"/>
  </w:num>
  <w:num w:numId="25" w16cid:durableId="652026318">
    <w:abstractNumId w:val="9"/>
  </w:num>
  <w:num w:numId="26" w16cid:durableId="149909938">
    <w:abstractNumId w:val="0"/>
  </w:num>
  <w:num w:numId="27" w16cid:durableId="1601524364">
    <w:abstractNumId w:val="6"/>
  </w:num>
  <w:num w:numId="28" w16cid:durableId="1719430126">
    <w:abstractNumId w:val="42"/>
  </w:num>
  <w:num w:numId="29" w16cid:durableId="400257891">
    <w:abstractNumId w:val="32"/>
  </w:num>
  <w:num w:numId="30" w16cid:durableId="1233812036">
    <w:abstractNumId w:val="28"/>
  </w:num>
  <w:num w:numId="31" w16cid:durableId="601957156">
    <w:abstractNumId w:val="31"/>
  </w:num>
  <w:num w:numId="32" w16cid:durableId="585113484">
    <w:abstractNumId w:val="5"/>
  </w:num>
  <w:num w:numId="33" w16cid:durableId="2099978460">
    <w:abstractNumId w:val="21"/>
  </w:num>
  <w:num w:numId="34" w16cid:durableId="314065366">
    <w:abstractNumId w:val="40"/>
  </w:num>
  <w:num w:numId="35" w16cid:durableId="2025280113">
    <w:abstractNumId w:val="10"/>
  </w:num>
  <w:num w:numId="36" w16cid:durableId="1687906456">
    <w:abstractNumId w:val="8"/>
  </w:num>
  <w:num w:numId="37" w16cid:durableId="668362149">
    <w:abstractNumId w:val="36"/>
  </w:num>
  <w:num w:numId="38" w16cid:durableId="166091610">
    <w:abstractNumId w:val="14"/>
  </w:num>
  <w:num w:numId="39" w16cid:durableId="562908336">
    <w:abstractNumId w:val="34"/>
  </w:num>
  <w:num w:numId="40" w16cid:durableId="100296356">
    <w:abstractNumId w:val="4"/>
  </w:num>
  <w:num w:numId="41" w16cid:durableId="1030762622">
    <w:abstractNumId w:val="12"/>
  </w:num>
  <w:num w:numId="42" w16cid:durableId="1734769664">
    <w:abstractNumId w:val="30"/>
  </w:num>
  <w:num w:numId="43" w16cid:durableId="510685991">
    <w:abstractNumId w:val="2"/>
  </w:num>
  <w:num w:numId="44" w16cid:durableId="122094185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FF"/>
    <w:rsid w:val="00077311"/>
    <w:rsid w:val="000D6C41"/>
    <w:rsid w:val="00136160"/>
    <w:rsid w:val="0014501E"/>
    <w:rsid w:val="001A0D95"/>
    <w:rsid w:val="001D7C1C"/>
    <w:rsid w:val="001E3DD1"/>
    <w:rsid w:val="00241C5A"/>
    <w:rsid w:val="00322096"/>
    <w:rsid w:val="003A7E9F"/>
    <w:rsid w:val="003E1358"/>
    <w:rsid w:val="0045005C"/>
    <w:rsid w:val="005D0AD0"/>
    <w:rsid w:val="0063469C"/>
    <w:rsid w:val="00640863"/>
    <w:rsid w:val="00676993"/>
    <w:rsid w:val="00684759"/>
    <w:rsid w:val="006B559C"/>
    <w:rsid w:val="006E04ED"/>
    <w:rsid w:val="0078608B"/>
    <w:rsid w:val="007D1044"/>
    <w:rsid w:val="00826BD4"/>
    <w:rsid w:val="00832F5B"/>
    <w:rsid w:val="008C701A"/>
    <w:rsid w:val="008F1738"/>
    <w:rsid w:val="00950F92"/>
    <w:rsid w:val="009745D4"/>
    <w:rsid w:val="009768FF"/>
    <w:rsid w:val="009B7097"/>
    <w:rsid w:val="009E3F5A"/>
    <w:rsid w:val="009E48BC"/>
    <w:rsid w:val="00A13BE3"/>
    <w:rsid w:val="00A33604"/>
    <w:rsid w:val="00A40C4C"/>
    <w:rsid w:val="00A96D68"/>
    <w:rsid w:val="00A973BA"/>
    <w:rsid w:val="00AD0981"/>
    <w:rsid w:val="00AE1E03"/>
    <w:rsid w:val="00AE4B86"/>
    <w:rsid w:val="00BF0798"/>
    <w:rsid w:val="00C47924"/>
    <w:rsid w:val="00C87189"/>
    <w:rsid w:val="00D04A1F"/>
    <w:rsid w:val="00D0626F"/>
    <w:rsid w:val="00D90B31"/>
    <w:rsid w:val="00DA4B2C"/>
    <w:rsid w:val="00DA5E70"/>
    <w:rsid w:val="00DA71B2"/>
    <w:rsid w:val="00DD47BF"/>
    <w:rsid w:val="00E631FE"/>
    <w:rsid w:val="00E82BD5"/>
    <w:rsid w:val="00EC0D89"/>
    <w:rsid w:val="00EC4387"/>
    <w:rsid w:val="00EF2664"/>
    <w:rsid w:val="00F7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7035"/>
  <w15:chartTrackingRefBased/>
  <w15:docId w15:val="{ED10C6CB-F482-434A-BEF1-78B7578F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8FF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7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B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768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9768FF"/>
    <w:rPr>
      <w:rFonts w:asciiTheme="majorHAnsi" w:eastAsiaTheme="majorEastAsia" w:hAnsiTheme="majorHAnsi" w:cstheme="majorBidi"/>
      <w:color w:val="1F3763" w:themeColor="accent1" w:themeShade="7F"/>
      <w:kern w:val="0"/>
      <w:lang w:val="ru-RU" w:eastAsia="ru-RU"/>
      <w14:ligatures w14:val="none"/>
    </w:rPr>
  </w:style>
  <w:style w:type="table" w:styleId="a3">
    <w:name w:val="Table Grid"/>
    <w:basedOn w:val="a1"/>
    <w:uiPriority w:val="59"/>
    <w:rsid w:val="009768FF"/>
    <w:pPr>
      <w:spacing w:after="0" w:line="240" w:lineRule="auto"/>
    </w:pPr>
    <w:rPr>
      <w:rFonts w:ascii="Times New Roman" w:eastAsia="Lucida Sans Unicode" w:hAnsi="Times New Roman" w:cs="Times New Roman"/>
      <w:kern w:val="0"/>
      <w:sz w:val="20"/>
      <w:szCs w:val="2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17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82BD5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-RU"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E8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6">
    <w:name w:val="Emphasis"/>
    <w:basedOn w:val="a0"/>
    <w:uiPriority w:val="20"/>
    <w:qFormat/>
    <w:rsid w:val="00E82BD5"/>
    <w:rPr>
      <w:i/>
      <w:iCs/>
    </w:rPr>
  </w:style>
  <w:style w:type="character" w:styleId="HTML">
    <w:name w:val="HTML Code"/>
    <w:basedOn w:val="a0"/>
    <w:uiPriority w:val="99"/>
    <w:semiHidden/>
    <w:unhideWhenUsed/>
    <w:rsid w:val="00E82BD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77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73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7">
    <w:name w:val="Strong"/>
    <w:basedOn w:val="a0"/>
    <w:uiPriority w:val="22"/>
    <w:qFormat/>
    <w:rsid w:val="00832F5B"/>
    <w:rPr>
      <w:b/>
      <w:bCs/>
    </w:rPr>
  </w:style>
  <w:style w:type="character" w:styleId="a8">
    <w:name w:val="Hyperlink"/>
    <w:basedOn w:val="a0"/>
    <w:uiPriority w:val="99"/>
    <w:unhideWhenUsed/>
    <w:rsid w:val="00EC438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438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C438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A71B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64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40863"/>
    <w:rPr>
      <w:rFonts w:eastAsiaTheme="minorEastAsia"/>
      <w:kern w:val="0"/>
      <w:lang w:val="ru-RU"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64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40863"/>
    <w:rPr>
      <w:rFonts w:eastAsiaTheme="minorEastAsia"/>
      <w:kern w:val="0"/>
      <w:lang w:val="ru-RU" w:eastAsia="ru-RU"/>
      <w14:ligatures w14:val="none"/>
    </w:rPr>
  </w:style>
  <w:style w:type="paragraph" w:styleId="af">
    <w:name w:val="footnote text"/>
    <w:basedOn w:val="a"/>
    <w:link w:val="af0"/>
    <w:uiPriority w:val="99"/>
    <w:semiHidden/>
    <w:unhideWhenUsed/>
    <w:rsid w:val="00950F9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950F92"/>
    <w:rPr>
      <w:rFonts w:eastAsiaTheme="minorEastAsia"/>
      <w:kern w:val="0"/>
      <w:sz w:val="20"/>
      <w:szCs w:val="20"/>
      <w:lang w:val="ru-RU" w:eastAsia="ru-RU"/>
      <w14:ligatures w14:val="none"/>
    </w:rPr>
  </w:style>
  <w:style w:type="character" w:styleId="af1">
    <w:name w:val="footnote reference"/>
    <w:basedOn w:val="a0"/>
    <w:uiPriority w:val="99"/>
    <w:semiHidden/>
    <w:unhideWhenUsed/>
    <w:rsid w:val="00950F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226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689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839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9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713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7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3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9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3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7635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1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9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7466701_Estimation_and_Inference_in_Econometrics" TargetMode="External"/><Relationship Id="rId13" Type="http://schemas.openxmlformats.org/officeDocument/2006/relationships/hyperlink" Target="https://www.researchgate.net/publication/52008212_Forecasting_Methods_and_Applica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327207744_The_Analysis_of_Time_Series_An_Introduction_Sixth_Edi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texts.com/fpp3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yberleninka.ru/article/n/faktory-effektivnyh-prodazh-v-aptechnom-biznese" TargetMode="External"/><Relationship Id="rId10" Type="http://schemas.openxmlformats.org/officeDocument/2006/relationships/hyperlink" Target="https://www.researchgate.net/publication/4744135_Testing_for_a_Unit_Root_in_Time_Series_Reg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yoral.iae-csic.org/timeseries2021/hamilton.pdf" TargetMode="External"/><Relationship Id="rId14" Type="http://schemas.openxmlformats.org/officeDocument/2006/relationships/hyperlink" Target="https://www.researchgate.net/publication/228337469_Detecting_anomalous_patterns_in_pharmacy_retail_data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-ardat/Time-Series---Sales-predi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dat\OneDrive\&#1044;&#1086;&#1082;&#1091;&#1084;&#1077;&#1085;&#1090;&#1099;\&#1053;&#1072;&#1089;&#1090;&#1088;&#1072;&#1080;&#1074;&#1072;&#1077;&#1084;&#1099;&#1077;%20&#1096;&#1072;&#1073;&#1083;&#1086;&#1085;&#1099;%20Office\&#1064;&#1072;&#1073;&#1083;&#1086;&#1085;_&#1076;&#1083;&#1103;_&#1076;&#1080;&#1087;&#1083;&#1086;&#1084;&#1086;&#107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Шаблон_для_дипломов</Template>
  <TotalTime>662</TotalTime>
  <Pages>22</Pages>
  <Words>3354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Ардат</dc:creator>
  <cp:keywords/>
  <dc:description/>
  <cp:lastModifiedBy>Максим Ардат</cp:lastModifiedBy>
  <cp:revision>13</cp:revision>
  <dcterms:created xsi:type="dcterms:W3CDTF">2024-05-27T06:22:00Z</dcterms:created>
  <dcterms:modified xsi:type="dcterms:W3CDTF">2024-06-03T19:03:00Z</dcterms:modified>
</cp:coreProperties>
</file>